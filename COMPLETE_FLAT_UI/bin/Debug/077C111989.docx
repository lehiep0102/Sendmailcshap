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ABDC7"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62A1AEB0" wp14:editId="6FB77D56">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1B3F6518"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6A160F7A"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6B5C9947"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63833BD1" w14:textId="77777777" w:rsidTr="000D2BF1">
        <w:trPr>
          <w:trHeight w:val="415"/>
        </w:trPr>
        <w:tc>
          <w:tcPr>
            <w:tcW w:w="2694" w:type="dxa"/>
            <w:shd w:val="clear" w:color="auto" w:fill="D9E2F3" w:themeFill="accent5" w:themeFillTint="33"/>
            <w:vAlign w:val="center"/>
          </w:tcPr>
          <w:p w14:paraId="5A713074"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435CAF20" w14:textId="45D32772"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55B7486C" w14:textId="3735B394"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7362435A" w14:textId="32EDBC5D"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1BBED805" w14:textId="319AB344"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03720944" w14:textId="0FEAFD97"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48DA3A30" w14:textId="75F868CE"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76F71E06" w14:textId="186E8D74"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0147BD2D" w14:textId="6E185DEB"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38311787" w14:textId="733948FA"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c>
          <w:tcPr>
            <w:tcW w:w="308" w:type="dxa"/>
            <w:shd w:val="clear" w:color="auto" w:fill="D9E2F3" w:themeFill="accent5" w:themeFillTint="33"/>
            <w:vAlign w:val="center"/>
          </w:tcPr>
          <w:p w14:paraId="4E606804" w14:textId="75568DAE" w:rsidR="003A4601" w:rsidRPr="003E5471" w:rsidRDefault="00612943"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r>
    </w:tbl>
    <w:p w14:paraId="3C9A9D03" w14:textId="77777777" w:rsidR="00B30691" w:rsidRPr="00302895" w:rsidRDefault="00B30691" w:rsidP="006002CB">
      <w:pPr>
        <w:spacing w:line="288" w:lineRule="auto"/>
        <w:rPr>
          <w:rFonts w:ascii="Arial" w:hAnsi="Arial" w:cs="Arial"/>
          <w:b/>
          <w:i/>
          <w:caps/>
          <w:color w:val="244061"/>
          <w:sz w:val="20"/>
          <w:szCs w:val="20"/>
        </w:rPr>
      </w:pPr>
    </w:p>
    <w:p w14:paraId="12865F00"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47F72D7C"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7098C782"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38F0C9E4" w14:textId="77777777" w:rsidTr="00105D94">
        <w:trPr>
          <w:trHeight w:val="359"/>
        </w:trPr>
        <w:tc>
          <w:tcPr>
            <w:tcW w:w="10915" w:type="dxa"/>
            <w:gridSpan w:val="3"/>
            <w:shd w:val="clear" w:color="auto" w:fill="ED7D31" w:themeFill="accent2"/>
            <w:vAlign w:val="center"/>
            <w:hideMark/>
          </w:tcPr>
          <w:p w14:paraId="302AC1C9"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735903B9"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294F140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087E0912" w14:textId="7B17FF5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612943">
              <w:rPr>
                <w:rFonts w:ascii="Arial" w:hAnsi="Arial" w:cs="Arial"/>
                <w:b/>
                <w:bCs/>
                <w:sz w:val="16"/>
                <w:szCs w:val="16"/>
              </w:rPr>
              <w:t>CHÊNH HƯNG LÀNG</w:t>
            </w:r>
          </w:p>
          <w:p w14:paraId="662EB7D3"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4B93A9AA"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59BF8251" w14:textId="59A1E9E7"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612943">
              <w:rPr>
                <w:rFonts w:ascii="Arial" w:hAnsi="Arial" w:cs="Arial"/>
                <w:b/>
                <w:bCs/>
                <w:sz w:val="16"/>
                <w:szCs w:val="16"/>
              </w:rPr>
              <w:t>05/04/1988</w:t>
            </w:r>
          </w:p>
          <w:p w14:paraId="22F7455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032C6511" w14:textId="49A11458"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612943">
              <w:rPr>
                <w:rFonts w:ascii="Arial" w:hAnsi="Arial" w:cs="Arial"/>
                <w:b/>
                <w:bCs/>
                <w:sz w:val="16"/>
                <w:szCs w:val="16"/>
              </w:rPr>
              <w:t>VIỆT NAM</w:t>
            </w:r>
          </w:p>
          <w:p w14:paraId="592DE8B5"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5145560D" w14:textId="7795B6FB"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612943">
              <w:rPr>
                <w:rFonts w:ascii="Arial" w:hAnsi="Arial" w:cs="Arial"/>
                <w:b/>
                <w:bCs/>
                <w:sz w:val="16"/>
                <w:szCs w:val="16"/>
              </w:rPr>
              <w:t>Nam</w:t>
            </w:r>
          </w:p>
          <w:p w14:paraId="6C03099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474AFDC5"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7AE0C76E" w14:textId="351E3DA4"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612943">
              <w:rPr>
                <w:rFonts w:ascii="Arial" w:hAnsi="Arial" w:cs="Arial"/>
                <w:b/>
                <w:bCs/>
                <w:sz w:val="16"/>
                <w:szCs w:val="16"/>
              </w:rPr>
              <w:t>079088008512</w:t>
            </w:r>
          </w:p>
          <w:p w14:paraId="1C4FBDA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3A2B585B" w14:textId="10EC759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612943">
              <w:rPr>
                <w:rFonts w:ascii="Arial" w:hAnsi="Arial" w:cs="Arial"/>
                <w:b/>
                <w:bCs/>
                <w:sz w:val="16"/>
                <w:szCs w:val="16"/>
              </w:rPr>
              <w:t>01/11/2017</w:t>
            </w:r>
          </w:p>
          <w:p w14:paraId="2BE966BD"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341725AC" w14:textId="42AAF85B"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612943">
              <w:rPr>
                <w:rFonts w:ascii="Arial" w:hAnsi="Arial" w:cs="Arial"/>
                <w:b/>
                <w:bCs/>
                <w:sz w:val="16"/>
                <w:szCs w:val="16"/>
              </w:rPr>
              <w:t>CT C CS ĐKQL CT&amp;DLQG về DC</w:t>
            </w:r>
          </w:p>
          <w:p w14:paraId="770CF61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380CDF68"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22F647CF" w14:textId="78CACCE9"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612943">
              <w:rPr>
                <w:rFonts w:ascii="Arial" w:hAnsi="Arial" w:cs="Arial"/>
                <w:sz w:val="16"/>
                <w:szCs w:val="16"/>
              </w:rPr>
              <w:t>105/19 HOÀNG XUÂN NHỊ, P PHÚ TRUNG, TÂN PHÚ, TP HỒ CHÍ MINH</w:t>
            </w:r>
          </w:p>
          <w:p w14:paraId="5D2D907C"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74074608"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60E36402" w14:textId="582B126A"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612943">
              <w:rPr>
                <w:rFonts w:ascii="Arial" w:hAnsi="Arial" w:cs="Arial"/>
                <w:sz w:val="16"/>
                <w:szCs w:val="16"/>
              </w:rPr>
              <w:t xml:space="preserve"> </w:t>
            </w:r>
          </w:p>
          <w:p w14:paraId="0E8088A8"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57F0CF36"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5616992A" w14:textId="2D42ADDC"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612943">
              <w:rPr>
                <w:rFonts w:ascii="Arial" w:hAnsi="Arial" w:cs="Arial"/>
                <w:sz w:val="16"/>
                <w:szCs w:val="16"/>
              </w:rPr>
              <w:t>0764520275</w:t>
            </w:r>
          </w:p>
          <w:p w14:paraId="3BFECEA1"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3949BF52" w14:textId="196CE01E"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612943">
              <w:rPr>
                <w:rFonts w:ascii="Arial" w:hAnsi="Arial" w:cs="Arial"/>
                <w:sz w:val="16"/>
                <w:szCs w:val="16"/>
              </w:rPr>
              <w:t>hunglang5631988@gmail.com</w:t>
            </w:r>
          </w:p>
          <w:p w14:paraId="5D3D758B"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19D33DA6" w14:textId="74C7C85F"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612943">
              <w:rPr>
                <w:rFonts w:ascii="Arial" w:hAnsi="Arial" w:cs="Arial"/>
                <w:sz w:val="16"/>
                <w:szCs w:val="16"/>
              </w:rPr>
              <w:t xml:space="preserve"> </w:t>
            </w:r>
          </w:p>
        </w:tc>
      </w:tr>
      <w:tr w:rsidR="00105D94" w:rsidRPr="00105D94" w14:paraId="458A3D63" w14:textId="77777777" w:rsidTr="00105D94">
        <w:trPr>
          <w:trHeight w:val="359"/>
        </w:trPr>
        <w:tc>
          <w:tcPr>
            <w:tcW w:w="10915" w:type="dxa"/>
            <w:gridSpan w:val="3"/>
            <w:shd w:val="clear" w:color="auto" w:fill="ED7D31" w:themeFill="accent2"/>
            <w:vAlign w:val="center"/>
            <w:hideMark/>
          </w:tcPr>
          <w:p w14:paraId="4C4A3683"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561A2F02"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1E871079"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6361DAC0"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3C11E525"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15909DC7"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68018CE5"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43E65560"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3E8FBF49"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2BAA1861"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3776184E"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488F44B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3B4C459F"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7817CB7C"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0AC36260"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76660B2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43C5E73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1A4467D3"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4D4FD5A1"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492B278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04A1AB09"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47EDC2F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1799174E"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671FBEF6"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32E71612"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075DC1F9"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612F2ADE"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6646753F"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380CE161"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0CA8FA0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698C5E50"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490B10D5"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48919930"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14AEB02A"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16F413E4"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498D8071" w14:textId="675953AD"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612943">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54853FF9" w14:textId="426E380B"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612943">
              <w:rPr>
                <w:rFonts w:ascii="Arial" w:hAnsi="Arial" w:cs="Arial"/>
                <w:b/>
                <w:bCs/>
                <w:color w:val="595959" w:themeColor="text1" w:themeTint="A6"/>
                <w:sz w:val="16"/>
                <w:szCs w:val="16"/>
              </w:rPr>
              <w:t xml:space="preserve"> </w:t>
            </w:r>
          </w:p>
        </w:tc>
      </w:tr>
      <w:tr w:rsidR="003A4601" w:rsidRPr="001D1DA2" w14:paraId="1B346FEE"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2CABE2E7" w14:textId="6618DF51"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612943">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592C7FEC" w14:textId="1424715D"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612943">
              <w:rPr>
                <w:rFonts w:ascii="Arial" w:hAnsi="Arial" w:cs="Arial"/>
                <w:b/>
                <w:bCs/>
                <w:color w:val="595959" w:themeColor="text1" w:themeTint="A6"/>
                <w:sz w:val="16"/>
                <w:szCs w:val="16"/>
              </w:rPr>
              <w:t xml:space="preserve"> </w:t>
            </w:r>
          </w:p>
        </w:tc>
      </w:tr>
    </w:tbl>
    <w:p w14:paraId="45B6C637"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7C142242"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0FDF1422"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16003CA0"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2B7329E0"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7C1A3F6D"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3E20B149"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22227BB3"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1FF05700"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62464DBA"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12EA4DF4"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1309307D" w14:textId="77777777" w:rsidTr="005053F6">
              <w:trPr>
                <w:trHeight w:val="164"/>
              </w:trPr>
              <w:tc>
                <w:tcPr>
                  <w:tcW w:w="801" w:type="dxa"/>
                </w:tcPr>
                <w:p w14:paraId="073E19C3"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746EF1F4"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5F450C9C"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770196F5"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196200C5" w14:textId="77777777" w:rsidTr="005053F6">
              <w:trPr>
                <w:trHeight w:val="314"/>
              </w:trPr>
              <w:tc>
                <w:tcPr>
                  <w:tcW w:w="801" w:type="dxa"/>
                </w:tcPr>
                <w:p w14:paraId="6295EC12"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2C8E6560"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6DD3F0DC" w14:textId="709519C6" w:rsidR="00A9142F" w:rsidRPr="001D1DA2" w:rsidRDefault="00612943"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76CC11B8"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0DD0ABF8"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3FFF5B27" w14:textId="77777777" w:rsidTr="005053F6">
              <w:trPr>
                <w:trHeight w:val="620"/>
              </w:trPr>
              <w:tc>
                <w:tcPr>
                  <w:tcW w:w="801" w:type="dxa"/>
                </w:tcPr>
                <w:p w14:paraId="5FC43778"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0590CF63"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1F70C5CF"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44615C8F" w14:textId="6DB731A5" w:rsidR="00A9142F" w:rsidRPr="00030DE1" w:rsidRDefault="00612943"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6628A2ED"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6A95D438" w14:textId="77777777" w:rsidTr="005053F6">
              <w:trPr>
                <w:trHeight w:val="251"/>
              </w:trPr>
              <w:tc>
                <w:tcPr>
                  <w:tcW w:w="801" w:type="dxa"/>
                </w:tcPr>
                <w:p w14:paraId="4258C714"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62DA10EC"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62C81296" w14:textId="04B304C6" w:rsidR="00A9142F" w:rsidRPr="001D1DA2" w:rsidRDefault="00612943"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307DF111"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10FB4748"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1D2F752A"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41BD5757"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17CC8C4F"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71BAAE03"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47EB163D" w14:textId="77777777" w:rsidTr="00014B10">
              <w:trPr>
                <w:trHeight w:val="164"/>
              </w:trPr>
              <w:tc>
                <w:tcPr>
                  <w:tcW w:w="885" w:type="dxa"/>
                </w:tcPr>
                <w:p w14:paraId="40AE8428"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0210B958"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56A30B08"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3CCCB48A" w14:textId="77777777" w:rsidTr="00014B10">
              <w:trPr>
                <w:trHeight w:val="242"/>
              </w:trPr>
              <w:tc>
                <w:tcPr>
                  <w:tcW w:w="885" w:type="dxa"/>
                </w:tcPr>
                <w:p w14:paraId="20C0F4F5"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258229D5"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0D8B8728" w14:textId="1CB51095" w:rsidR="00A9142F" w:rsidRPr="001D1DA2" w:rsidRDefault="00612943"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07C75AA3" w14:textId="77777777" w:rsidTr="00014B10">
              <w:trPr>
                <w:trHeight w:val="326"/>
              </w:trPr>
              <w:tc>
                <w:tcPr>
                  <w:tcW w:w="885" w:type="dxa"/>
                </w:tcPr>
                <w:p w14:paraId="1436F604"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1B88AFCD"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65CD15BA" w14:textId="51E0FB78" w:rsidR="00A9142F" w:rsidRPr="001D1DA2" w:rsidRDefault="00612943"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1CF7E39B" w14:textId="77777777" w:rsidTr="00014B10">
              <w:trPr>
                <w:trHeight w:val="191"/>
              </w:trPr>
              <w:tc>
                <w:tcPr>
                  <w:tcW w:w="885" w:type="dxa"/>
                </w:tcPr>
                <w:p w14:paraId="05ECDF6F"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6B444BFC"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3623F843" w14:textId="33586BAD" w:rsidR="00A9142F" w:rsidRPr="001D1DA2" w:rsidRDefault="00612943"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0CA9C41E" w14:textId="77777777" w:rsidTr="00014B10">
              <w:trPr>
                <w:trHeight w:val="191"/>
              </w:trPr>
              <w:tc>
                <w:tcPr>
                  <w:tcW w:w="885" w:type="dxa"/>
                </w:tcPr>
                <w:p w14:paraId="6CE36CCD"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6BD1D6DA"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6C2C5610"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7BEEA12A" w14:textId="22F5A62D" w:rsidR="00A9142F" w:rsidRPr="001D1DA2" w:rsidRDefault="00612943"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2333F5D7" w14:textId="77777777" w:rsidTr="00014B10">
              <w:trPr>
                <w:trHeight w:val="191"/>
              </w:trPr>
              <w:tc>
                <w:tcPr>
                  <w:tcW w:w="885" w:type="dxa"/>
                </w:tcPr>
                <w:p w14:paraId="67D5701D"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023AF1BD"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2A589409"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1B6AF80C"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5B8331AF"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21B29823"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17085EB5"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74E5AAD5" w14:textId="77777777" w:rsidTr="00996F20">
              <w:trPr>
                <w:trHeight w:val="785"/>
              </w:trPr>
              <w:tc>
                <w:tcPr>
                  <w:tcW w:w="4865" w:type="dxa"/>
                </w:tcPr>
                <w:p w14:paraId="5315DE8A" w14:textId="7F7AD046" w:rsidR="00C41D2E" w:rsidRPr="00370E19" w:rsidRDefault="00612943"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0907376B" w14:textId="77777777" w:rsidR="00C41D2E" w:rsidRPr="00370E19" w:rsidRDefault="00C41D2E" w:rsidP="00C41D2E">
                  <w:pPr>
                    <w:spacing w:line="360" w:lineRule="auto"/>
                    <w:rPr>
                      <w:sz w:val="16"/>
                      <w:szCs w:val="16"/>
                    </w:rPr>
                  </w:pPr>
                </w:p>
              </w:tc>
            </w:tr>
            <w:tr w:rsidR="00C41D2E" w14:paraId="397CE659" w14:textId="77777777" w:rsidTr="00996F20">
              <w:trPr>
                <w:trHeight w:val="533"/>
              </w:trPr>
              <w:tc>
                <w:tcPr>
                  <w:tcW w:w="4865" w:type="dxa"/>
                </w:tcPr>
                <w:p w14:paraId="29D7989A" w14:textId="097B52FE" w:rsidR="00C41D2E" w:rsidRPr="00370E19" w:rsidRDefault="00612943"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4F062316"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248EBD83" w14:textId="77777777" w:rsidTr="00996F20">
              <w:trPr>
                <w:trHeight w:val="533"/>
              </w:trPr>
              <w:tc>
                <w:tcPr>
                  <w:tcW w:w="4865" w:type="dxa"/>
                </w:tcPr>
                <w:p w14:paraId="079DB8A1" w14:textId="3883BB8A" w:rsidR="00C41D2E" w:rsidRPr="00370E19" w:rsidRDefault="00612943"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48C0B93A"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4265FCAA" w14:textId="77777777" w:rsidTr="00996F20">
              <w:trPr>
                <w:trHeight w:val="440"/>
              </w:trPr>
              <w:tc>
                <w:tcPr>
                  <w:tcW w:w="4865" w:type="dxa"/>
                </w:tcPr>
                <w:p w14:paraId="13092375" w14:textId="594BEEC7" w:rsidR="00C41D2E" w:rsidRPr="00370E19" w:rsidRDefault="00612943"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60A20350" w14:textId="0BADC3B2" w:rsidR="00C41D2E" w:rsidRPr="00370E19" w:rsidRDefault="00C41D2E" w:rsidP="00C41D2E">
                  <w:pPr>
                    <w:rPr>
                      <w:sz w:val="16"/>
                      <w:szCs w:val="16"/>
                    </w:rPr>
                  </w:pPr>
                  <w:r w:rsidRPr="00370E19">
                    <w:rPr>
                      <w:rFonts w:ascii="Arial" w:hAnsi="Arial" w:cs="Arial"/>
                      <w:sz w:val="16"/>
                      <w:szCs w:val="16"/>
                    </w:rPr>
                    <w:t xml:space="preserve">Đơn vị cấp/Issued by: </w:t>
                  </w:r>
                  <w:r w:rsidR="00612943">
                    <w:rPr>
                      <w:rFonts w:ascii="Arial" w:hAnsi="Arial" w:cs="Arial"/>
                      <w:sz w:val="16"/>
                      <w:szCs w:val="16"/>
                    </w:rPr>
                    <w:t>…………………….</w:t>
                  </w:r>
                  <w:r w:rsidRPr="00370E19">
                    <w:rPr>
                      <w:rFonts w:ascii="Arial" w:hAnsi="Arial" w:cs="Arial"/>
                      <w:sz w:val="16"/>
                      <w:szCs w:val="16"/>
                    </w:rPr>
                    <w:t>…………………….</w:t>
                  </w:r>
                </w:p>
              </w:tc>
            </w:tr>
          </w:tbl>
          <w:p w14:paraId="5D9ACF1C"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4122546E"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3726110F"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4A6934FB"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5DD76063"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65EFA1CA" w14:textId="77777777" w:rsidTr="00AF3ADA">
              <w:trPr>
                <w:trHeight w:val="164"/>
              </w:trPr>
              <w:tc>
                <w:tcPr>
                  <w:tcW w:w="889" w:type="dxa"/>
                  <w:tcBorders>
                    <w:left w:val="nil"/>
                  </w:tcBorders>
                </w:tcPr>
                <w:p w14:paraId="5D0DD23B"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76470C34"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1EAC20E0"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4C760020"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5E11F2E5" w14:textId="77777777" w:rsidTr="00AF3ADA">
              <w:trPr>
                <w:trHeight w:val="177"/>
              </w:trPr>
              <w:tc>
                <w:tcPr>
                  <w:tcW w:w="889" w:type="dxa"/>
                  <w:tcBorders>
                    <w:left w:val="nil"/>
                  </w:tcBorders>
                </w:tcPr>
                <w:p w14:paraId="351EBE3E"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77750DA9" w14:textId="41BA751D"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609A14FD" w14:textId="77777777" w:rsidR="00AF3ADA" w:rsidRDefault="00AF3ADA" w:rsidP="00AF3ADA">
                  <w:pPr>
                    <w:pStyle w:val="ListParagraph"/>
                    <w:spacing w:line="360" w:lineRule="auto"/>
                    <w:ind w:left="0"/>
                    <w:contextualSpacing w:val="0"/>
                    <w:rPr>
                      <w:rFonts w:ascii="Arial" w:hAnsi="Arial" w:cs="Arial"/>
                      <w:b/>
                      <w:sz w:val="16"/>
                      <w:szCs w:val="16"/>
                    </w:rPr>
                  </w:pPr>
                </w:p>
                <w:p w14:paraId="12240CD9" w14:textId="0B4B4A09" w:rsidR="00AF3ADA" w:rsidRPr="001D1DA2" w:rsidRDefault="00612943"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0C0D99A2" w14:textId="77777777" w:rsidR="00AF3ADA" w:rsidRDefault="00AF3ADA" w:rsidP="00AF3ADA">
                  <w:pPr>
                    <w:pStyle w:val="ListParagraph"/>
                    <w:spacing w:line="360" w:lineRule="auto"/>
                    <w:ind w:left="0"/>
                    <w:contextualSpacing w:val="0"/>
                    <w:rPr>
                      <w:rFonts w:ascii="Arial" w:hAnsi="Arial" w:cs="Arial"/>
                      <w:b/>
                      <w:sz w:val="16"/>
                      <w:szCs w:val="16"/>
                    </w:rPr>
                  </w:pPr>
                </w:p>
                <w:p w14:paraId="00CB8331" w14:textId="2EE7A5C4"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1A74B024" w14:textId="77777777" w:rsidR="00AF3ADA" w:rsidRDefault="00AF3ADA" w:rsidP="00AF3ADA">
                  <w:pPr>
                    <w:pStyle w:val="ListParagraph"/>
                    <w:spacing w:line="360" w:lineRule="auto"/>
                    <w:ind w:left="0"/>
                    <w:contextualSpacing w:val="0"/>
                    <w:rPr>
                      <w:rFonts w:ascii="Arial" w:hAnsi="Arial" w:cs="Arial"/>
                      <w:b/>
                      <w:sz w:val="16"/>
                      <w:szCs w:val="16"/>
                    </w:rPr>
                  </w:pPr>
                </w:p>
                <w:p w14:paraId="0996178B" w14:textId="310E3F5C"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07B871ED" w14:textId="77777777" w:rsidTr="00AF3ADA">
              <w:trPr>
                <w:trHeight w:val="164"/>
              </w:trPr>
              <w:tc>
                <w:tcPr>
                  <w:tcW w:w="889" w:type="dxa"/>
                  <w:tcBorders>
                    <w:left w:val="nil"/>
                  </w:tcBorders>
                </w:tcPr>
                <w:p w14:paraId="71A010A5" w14:textId="77777777" w:rsidR="00AF3ADA" w:rsidRDefault="00AF3ADA" w:rsidP="00AF3ADA">
                  <w:pPr>
                    <w:pStyle w:val="ListParagraph"/>
                    <w:spacing w:line="360" w:lineRule="auto"/>
                    <w:ind w:left="0"/>
                    <w:contextualSpacing w:val="0"/>
                    <w:rPr>
                      <w:rFonts w:ascii="Arial" w:hAnsi="Arial" w:cs="Arial"/>
                      <w:b/>
                      <w:sz w:val="16"/>
                      <w:szCs w:val="16"/>
                    </w:rPr>
                  </w:pPr>
                </w:p>
                <w:p w14:paraId="24AB7D2F" w14:textId="7004DCE4"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61EE35A2" w14:textId="77777777" w:rsidR="00AF3ADA" w:rsidRDefault="00AF3ADA" w:rsidP="00AF3ADA">
                  <w:pPr>
                    <w:pStyle w:val="ListParagraph"/>
                    <w:spacing w:line="360" w:lineRule="auto"/>
                    <w:ind w:left="0"/>
                    <w:contextualSpacing w:val="0"/>
                    <w:rPr>
                      <w:rFonts w:ascii="Arial" w:hAnsi="Arial" w:cs="Arial"/>
                      <w:b/>
                      <w:sz w:val="16"/>
                      <w:szCs w:val="16"/>
                    </w:rPr>
                  </w:pPr>
                </w:p>
                <w:p w14:paraId="0A8C8596" w14:textId="27EC7562" w:rsidR="00AF3ADA" w:rsidRPr="001D1DA2" w:rsidRDefault="00612943"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4BED7706"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6FFC0F79" w14:textId="3BFCB695"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33EA7D2F" w14:textId="77777777" w:rsidR="00AF3ADA" w:rsidRDefault="00AF3ADA" w:rsidP="00AF3ADA">
                  <w:pPr>
                    <w:pStyle w:val="ListParagraph"/>
                    <w:spacing w:line="360" w:lineRule="auto"/>
                    <w:ind w:left="0"/>
                    <w:contextualSpacing w:val="0"/>
                    <w:rPr>
                      <w:rFonts w:ascii="Arial" w:hAnsi="Arial" w:cs="Arial"/>
                      <w:b/>
                      <w:sz w:val="16"/>
                      <w:szCs w:val="16"/>
                    </w:rPr>
                  </w:pPr>
                </w:p>
                <w:p w14:paraId="45D14107" w14:textId="25CF1680"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622DE108" w14:textId="77777777" w:rsidTr="00AF3ADA">
              <w:trPr>
                <w:trHeight w:val="164"/>
              </w:trPr>
              <w:tc>
                <w:tcPr>
                  <w:tcW w:w="889" w:type="dxa"/>
                  <w:tcBorders>
                    <w:left w:val="nil"/>
                  </w:tcBorders>
                </w:tcPr>
                <w:p w14:paraId="49F75668" w14:textId="77777777" w:rsidR="00AF3ADA" w:rsidRDefault="00AF3ADA" w:rsidP="00AF3ADA">
                  <w:pPr>
                    <w:pStyle w:val="ListParagraph"/>
                    <w:spacing w:line="360" w:lineRule="auto"/>
                    <w:ind w:left="0"/>
                    <w:contextualSpacing w:val="0"/>
                    <w:rPr>
                      <w:rFonts w:ascii="Arial" w:hAnsi="Arial" w:cs="Arial"/>
                      <w:b/>
                      <w:sz w:val="16"/>
                      <w:szCs w:val="16"/>
                    </w:rPr>
                  </w:pPr>
                </w:p>
                <w:p w14:paraId="30BAAE4C" w14:textId="308FCE23"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04BD5D46" w14:textId="77777777" w:rsidR="00AF3ADA" w:rsidRDefault="00AF3ADA" w:rsidP="00AF3ADA">
                  <w:pPr>
                    <w:pStyle w:val="ListParagraph"/>
                    <w:spacing w:line="360" w:lineRule="auto"/>
                    <w:ind w:left="0"/>
                    <w:contextualSpacing w:val="0"/>
                    <w:rPr>
                      <w:rFonts w:ascii="Arial" w:hAnsi="Arial" w:cs="Arial"/>
                      <w:b/>
                      <w:sz w:val="16"/>
                      <w:szCs w:val="16"/>
                    </w:rPr>
                  </w:pPr>
                </w:p>
                <w:p w14:paraId="6FAFFABA" w14:textId="1BFC0983" w:rsidR="00AF3ADA" w:rsidRPr="001D1DA2" w:rsidRDefault="00612943"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4D32A988"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2B9E98E7" w14:textId="09863B37"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7E5CAF3B"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44BB580E" w14:textId="27FD0876" w:rsidR="00AF3ADA" w:rsidRPr="001D1DA2" w:rsidRDefault="00612943"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151EE8D8"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2A999F77"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7FBFFEC3"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6287687A"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61647901"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538A297F" w14:textId="77777777" w:rsidTr="002463D5">
              <w:trPr>
                <w:trHeight w:val="1835"/>
              </w:trPr>
              <w:tc>
                <w:tcPr>
                  <w:tcW w:w="5311" w:type="dxa"/>
                  <w:gridSpan w:val="5"/>
                  <w:tcBorders>
                    <w:left w:val="nil"/>
                    <w:bottom w:val="single" w:sz="4" w:space="0" w:color="auto"/>
                  </w:tcBorders>
                  <w:shd w:val="clear" w:color="auto" w:fill="auto"/>
                </w:tcPr>
                <w:p w14:paraId="039D7501"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4A9E6C12" w14:textId="77777777" w:rsidR="006744CF" w:rsidRPr="00FC7B64" w:rsidRDefault="006744CF" w:rsidP="002463D5">
                  <w:pPr>
                    <w:tabs>
                      <w:tab w:val="left" w:pos="360"/>
                    </w:tabs>
                    <w:spacing w:line="276" w:lineRule="auto"/>
                    <w:rPr>
                      <w:rFonts w:ascii="Arial" w:hAnsi="Arial" w:cs="Arial"/>
                      <w:b/>
                      <w:bCs/>
                      <w:sz w:val="16"/>
                      <w:szCs w:val="16"/>
                    </w:rPr>
                  </w:pPr>
                </w:p>
                <w:p w14:paraId="3AA4DE08"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61E6BD88"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6C02086F"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250A7819"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1DAE0E9B"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39731AA3"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0FD1C040"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7CC91357"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48F7E45F"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6900DC69" w14:textId="77777777" w:rsidR="006744CF" w:rsidRPr="00FC7B64" w:rsidRDefault="006744CF" w:rsidP="002463D5">
                  <w:pPr>
                    <w:spacing w:line="276" w:lineRule="auto"/>
                    <w:rPr>
                      <w:rFonts w:ascii="Arial" w:hAnsi="Arial" w:cs="Arial"/>
                      <w:sz w:val="16"/>
                      <w:szCs w:val="16"/>
                    </w:rPr>
                  </w:pPr>
                </w:p>
                <w:p w14:paraId="6114A86C"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708E0FDF"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1503D9A5"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4FC15DB1"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48342578"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138E4217"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630C89DB" w14:textId="77777777" w:rsidTr="002463D5">
              <w:trPr>
                <w:trHeight w:val="1683"/>
              </w:trPr>
              <w:tc>
                <w:tcPr>
                  <w:tcW w:w="5311" w:type="dxa"/>
                  <w:gridSpan w:val="5"/>
                  <w:tcBorders>
                    <w:left w:val="nil"/>
                    <w:bottom w:val="single" w:sz="4" w:space="0" w:color="auto"/>
                  </w:tcBorders>
                  <w:shd w:val="clear" w:color="auto" w:fill="auto"/>
                </w:tcPr>
                <w:p w14:paraId="7666CF5D"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612E280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42C1AD11"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1B1944F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337663E9"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5FE3A86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3BBF56B3"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366DD31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2E48E151"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3CF8BBD7"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2D4AF1A9"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2F25AFF8" w14:textId="77777777" w:rsidR="006744CF" w:rsidRPr="001D1DA2" w:rsidRDefault="006744CF" w:rsidP="002463D5">
                  <w:pPr>
                    <w:spacing w:line="276" w:lineRule="auto"/>
                    <w:rPr>
                      <w:rFonts w:ascii="Arial" w:hAnsi="Arial" w:cs="Arial"/>
                      <w:sz w:val="16"/>
                      <w:szCs w:val="16"/>
                    </w:rPr>
                  </w:pPr>
                </w:p>
                <w:p w14:paraId="53DC932F"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500766F6"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4705D2FE"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457C3C21"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4A1BA05E"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20E422F2"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6B1D6DDC"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6A2AB411" w14:textId="77777777" w:rsidTr="002463D5">
              <w:trPr>
                <w:trHeight w:val="835"/>
              </w:trPr>
              <w:tc>
                <w:tcPr>
                  <w:tcW w:w="10844" w:type="dxa"/>
                  <w:gridSpan w:val="9"/>
                  <w:tcBorders>
                    <w:left w:val="nil"/>
                    <w:bottom w:val="single" w:sz="4" w:space="0" w:color="auto"/>
                  </w:tcBorders>
                  <w:shd w:val="clear" w:color="auto" w:fill="auto"/>
                </w:tcPr>
                <w:p w14:paraId="731176FD"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000EBF5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50CF817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43A76F2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096105DD"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7CC0203F" w14:textId="77777777" w:rsidTr="002463D5">
              <w:trPr>
                <w:trHeight w:val="328"/>
              </w:trPr>
              <w:tc>
                <w:tcPr>
                  <w:tcW w:w="10844" w:type="dxa"/>
                  <w:gridSpan w:val="9"/>
                  <w:tcBorders>
                    <w:left w:val="nil"/>
                  </w:tcBorders>
                  <w:shd w:val="clear" w:color="auto" w:fill="auto"/>
                </w:tcPr>
                <w:p w14:paraId="034AE6A4"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6B7EDBB8"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233B99E5" w14:textId="77777777" w:rsidTr="002463D5">
              <w:trPr>
                <w:gridAfter w:val="1"/>
                <w:wAfter w:w="8" w:type="dxa"/>
                <w:trHeight w:val="164"/>
              </w:trPr>
              <w:tc>
                <w:tcPr>
                  <w:tcW w:w="800" w:type="dxa"/>
                  <w:tcBorders>
                    <w:left w:val="nil"/>
                  </w:tcBorders>
                  <w:shd w:val="clear" w:color="auto" w:fill="auto"/>
                </w:tcPr>
                <w:p w14:paraId="71A21223"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719EAF4A"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6FB79D58"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721C35B9"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3F45E4AE"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7762C565"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3611A399" w14:textId="77777777" w:rsidTr="002F38F5">
              <w:trPr>
                <w:gridAfter w:val="1"/>
                <w:wAfter w:w="8" w:type="dxa"/>
                <w:trHeight w:val="164"/>
              </w:trPr>
              <w:tc>
                <w:tcPr>
                  <w:tcW w:w="800" w:type="dxa"/>
                  <w:tcBorders>
                    <w:left w:val="nil"/>
                  </w:tcBorders>
                  <w:shd w:val="clear" w:color="auto" w:fill="auto"/>
                  <w:vAlign w:val="center"/>
                </w:tcPr>
                <w:p w14:paraId="408BB6BD" w14:textId="25D55189" w:rsidR="006744CF" w:rsidRPr="001D1DA2" w:rsidRDefault="00612943"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4AEE549D" w14:textId="77777777" w:rsidR="00A02DF0" w:rsidRDefault="00A02DF0" w:rsidP="00A02DF0">
                  <w:pPr>
                    <w:tabs>
                      <w:tab w:val="left" w:pos="360"/>
                    </w:tabs>
                    <w:spacing w:line="276" w:lineRule="auto"/>
                    <w:jc w:val="center"/>
                    <w:rPr>
                      <w:rFonts w:ascii="Arial" w:hAnsi="Arial" w:cs="Arial"/>
                      <w:sz w:val="16"/>
                      <w:szCs w:val="16"/>
                    </w:rPr>
                  </w:pPr>
                </w:p>
                <w:p w14:paraId="3430F0B7" w14:textId="0AA94BB6" w:rsidR="006002CB"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48F629D" w14:textId="77777777" w:rsidR="006744CF" w:rsidRDefault="006744CF" w:rsidP="00A02DF0">
                  <w:pPr>
                    <w:tabs>
                      <w:tab w:val="left" w:pos="360"/>
                    </w:tabs>
                    <w:spacing w:line="276" w:lineRule="auto"/>
                    <w:jc w:val="center"/>
                    <w:rPr>
                      <w:rFonts w:ascii="Arial" w:hAnsi="Arial" w:cs="Arial"/>
                      <w:sz w:val="16"/>
                      <w:szCs w:val="16"/>
                    </w:rPr>
                  </w:pPr>
                </w:p>
                <w:p w14:paraId="1BC6FB7A" w14:textId="36A7FF60"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3BAA3403" w14:textId="77777777" w:rsidR="006744CF" w:rsidRDefault="006744CF" w:rsidP="002463D5">
                  <w:pPr>
                    <w:tabs>
                      <w:tab w:val="left" w:pos="360"/>
                    </w:tabs>
                    <w:spacing w:line="276" w:lineRule="auto"/>
                    <w:rPr>
                      <w:rFonts w:ascii="Arial" w:hAnsi="Arial" w:cs="Arial"/>
                      <w:sz w:val="16"/>
                      <w:szCs w:val="16"/>
                    </w:rPr>
                  </w:pPr>
                </w:p>
                <w:p w14:paraId="0B9A35E1" w14:textId="313BFFDC"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6EDA4043" w14:textId="77777777" w:rsidTr="002F38F5">
              <w:trPr>
                <w:gridAfter w:val="1"/>
                <w:wAfter w:w="8" w:type="dxa"/>
                <w:trHeight w:val="164"/>
              </w:trPr>
              <w:tc>
                <w:tcPr>
                  <w:tcW w:w="800" w:type="dxa"/>
                  <w:tcBorders>
                    <w:left w:val="nil"/>
                  </w:tcBorders>
                  <w:shd w:val="clear" w:color="auto" w:fill="auto"/>
                  <w:vAlign w:val="center"/>
                </w:tcPr>
                <w:p w14:paraId="5DBDFA86" w14:textId="7BB4B433" w:rsidR="006744CF" w:rsidRPr="001D1DA2" w:rsidRDefault="00612943"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5C40CDA1" w14:textId="77777777" w:rsidR="006744CF" w:rsidRDefault="006744CF" w:rsidP="002463D5">
                  <w:pPr>
                    <w:tabs>
                      <w:tab w:val="left" w:pos="360"/>
                    </w:tabs>
                    <w:spacing w:line="276" w:lineRule="auto"/>
                    <w:rPr>
                      <w:rFonts w:ascii="Arial" w:hAnsi="Arial" w:cs="Arial"/>
                      <w:sz w:val="16"/>
                      <w:szCs w:val="16"/>
                    </w:rPr>
                  </w:pPr>
                </w:p>
                <w:p w14:paraId="3D1D895B" w14:textId="56221290" w:rsidR="006002CB" w:rsidRPr="001D1DA2" w:rsidRDefault="00612943"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312B492B" w14:textId="77777777" w:rsidR="006744CF" w:rsidRDefault="006744CF" w:rsidP="00A02DF0">
                  <w:pPr>
                    <w:tabs>
                      <w:tab w:val="left" w:pos="360"/>
                    </w:tabs>
                    <w:spacing w:line="276" w:lineRule="auto"/>
                    <w:jc w:val="center"/>
                    <w:rPr>
                      <w:rFonts w:ascii="Arial" w:hAnsi="Arial" w:cs="Arial"/>
                      <w:sz w:val="16"/>
                      <w:szCs w:val="16"/>
                    </w:rPr>
                  </w:pPr>
                </w:p>
                <w:p w14:paraId="64A2B9AE" w14:textId="481B2B8A"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51BA37DA" w14:textId="77777777" w:rsidR="006744CF" w:rsidRDefault="006744CF" w:rsidP="00A02DF0">
                  <w:pPr>
                    <w:tabs>
                      <w:tab w:val="left" w:pos="360"/>
                    </w:tabs>
                    <w:spacing w:line="276" w:lineRule="auto"/>
                    <w:jc w:val="center"/>
                    <w:rPr>
                      <w:rFonts w:ascii="Arial" w:hAnsi="Arial" w:cs="Arial"/>
                      <w:sz w:val="16"/>
                      <w:szCs w:val="16"/>
                    </w:rPr>
                  </w:pPr>
                </w:p>
                <w:p w14:paraId="6FFD98C2" w14:textId="31C2ED07"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20C4D651" w14:textId="77777777" w:rsidTr="002F38F5">
              <w:trPr>
                <w:gridAfter w:val="1"/>
                <w:wAfter w:w="8" w:type="dxa"/>
                <w:trHeight w:val="164"/>
              </w:trPr>
              <w:tc>
                <w:tcPr>
                  <w:tcW w:w="800" w:type="dxa"/>
                  <w:tcBorders>
                    <w:left w:val="nil"/>
                  </w:tcBorders>
                  <w:shd w:val="clear" w:color="auto" w:fill="auto"/>
                  <w:vAlign w:val="center"/>
                </w:tcPr>
                <w:p w14:paraId="45E038DC" w14:textId="49ED0B54" w:rsidR="006744CF" w:rsidRPr="001D1DA2" w:rsidRDefault="00612943"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45F226C4" w14:textId="77777777" w:rsidR="006744CF" w:rsidRDefault="006744CF" w:rsidP="002463D5">
                  <w:pPr>
                    <w:tabs>
                      <w:tab w:val="left" w:pos="360"/>
                    </w:tabs>
                    <w:spacing w:line="276" w:lineRule="auto"/>
                    <w:rPr>
                      <w:rFonts w:ascii="Arial" w:hAnsi="Arial" w:cs="Arial"/>
                      <w:sz w:val="16"/>
                      <w:szCs w:val="16"/>
                    </w:rPr>
                  </w:pPr>
                </w:p>
                <w:p w14:paraId="75C5F4AF" w14:textId="7DAD2B46" w:rsidR="006002CB" w:rsidRPr="001D1DA2" w:rsidRDefault="00612943"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4648C25A" w14:textId="77777777" w:rsidR="006744CF" w:rsidRDefault="006744CF" w:rsidP="002463D5">
                  <w:pPr>
                    <w:tabs>
                      <w:tab w:val="left" w:pos="360"/>
                    </w:tabs>
                    <w:spacing w:line="276" w:lineRule="auto"/>
                    <w:rPr>
                      <w:rFonts w:ascii="Arial" w:hAnsi="Arial" w:cs="Arial"/>
                      <w:sz w:val="16"/>
                      <w:szCs w:val="16"/>
                    </w:rPr>
                  </w:pPr>
                </w:p>
                <w:p w14:paraId="7054DC5F" w14:textId="0BFC6D11"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2971503" w14:textId="77777777" w:rsidR="006744CF" w:rsidRDefault="006744CF" w:rsidP="00A02DF0">
                  <w:pPr>
                    <w:tabs>
                      <w:tab w:val="left" w:pos="360"/>
                    </w:tabs>
                    <w:spacing w:line="276" w:lineRule="auto"/>
                    <w:jc w:val="center"/>
                    <w:rPr>
                      <w:rFonts w:ascii="Arial" w:hAnsi="Arial" w:cs="Arial"/>
                      <w:sz w:val="16"/>
                      <w:szCs w:val="16"/>
                    </w:rPr>
                  </w:pPr>
                </w:p>
                <w:p w14:paraId="790DC829" w14:textId="4986A96E"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6F0C4EAB" w14:textId="77777777" w:rsidTr="002F38F5">
              <w:trPr>
                <w:gridAfter w:val="1"/>
                <w:wAfter w:w="8" w:type="dxa"/>
                <w:trHeight w:val="164"/>
              </w:trPr>
              <w:tc>
                <w:tcPr>
                  <w:tcW w:w="800" w:type="dxa"/>
                  <w:tcBorders>
                    <w:left w:val="nil"/>
                  </w:tcBorders>
                  <w:shd w:val="clear" w:color="auto" w:fill="auto"/>
                  <w:vAlign w:val="center"/>
                </w:tcPr>
                <w:p w14:paraId="3A5EB0ED" w14:textId="0AF42787" w:rsidR="006744CF" w:rsidRPr="001D1DA2" w:rsidRDefault="00612943"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5DB64338" w14:textId="77777777" w:rsidR="006744CF" w:rsidRDefault="006744CF" w:rsidP="002463D5">
                  <w:pPr>
                    <w:tabs>
                      <w:tab w:val="left" w:pos="360"/>
                    </w:tabs>
                    <w:spacing w:line="276" w:lineRule="auto"/>
                    <w:rPr>
                      <w:rFonts w:ascii="Arial" w:hAnsi="Arial" w:cs="Arial"/>
                      <w:sz w:val="16"/>
                      <w:szCs w:val="16"/>
                    </w:rPr>
                  </w:pPr>
                </w:p>
                <w:p w14:paraId="343DB45B" w14:textId="4F7277C3" w:rsidR="006002CB" w:rsidRPr="001D1DA2" w:rsidRDefault="00612943"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3E3CC7F2" w14:textId="77777777" w:rsidR="006744CF" w:rsidRDefault="006744CF" w:rsidP="002463D5">
                  <w:pPr>
                    <w:tabs>
                      <w:tab w:val="left" w:pos="360"/>
                    </w:tabs>
                    <w:spacing w:line="276" w:lineRule="auto"/>
                    <w:rPr>
                      <w:rFonts w:ascii="Arial" w:hAnsi="Arial" w:cs="Arial"/>
                      <w:sz w:val="16"/>
                      <w:szCs w:val="16"/>
                    </w:rPr>
                  </w:pPr>
                </w:p>
                <w:p w14:paraId="3CCF744B" w14:textId="622C7105"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7DAD31DE" w14:textId="77777777" w:rsidR="006744CF" w:rsidRDefault="006744CF" w:rsidP="002463D5">
                  <w:pPr>
                    <w:tabs>
                      <w:tab w:val="left" w:pos="360"/>
                    </w:tabs>
                    <w:spacing w:line="276" w:lineRule="auto"/>
                    <w:rPr>
                      <w:rFonts w:ascii="Arial" w:hAnsi="Arial" w:cs="Arial"/>
                      <w:sz w:val="16"/>
                      <w:szCs w:val="16"/>
                    </w:rPr>
                  </w:pPr>
                </w:p>
                <w:p w14:paraId="785EFC91" w14:textId="2C3D11BB" w:rsidR="00A02DF0" w:rsidRPr="001D1DA2" w:rsidRDefault="00612943"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2FAED7ED" w14:textId="77777777" w:rsidTr="002463D5">
              <w:trPr>
                <w:trHeight w:val="1341"/>
              </w:trPr>
              <w:tc>
                <w:tcPr>
                  <w:tcW w:w="10844" w:type="dxa"/>
                  <w:gridSpan w:val="9"/>
                  <w:tcBorders>
                    <w:left w:val="nil"/>
                  </w:tcBorders>
                  <w:shd w:val="clear" w:color="auto" w:fill="auto"/>
                </w:tcPr>
                <w:p w14:paraId="4632EA09"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2A49351C"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558744D8" w14:textId="77777777" w:rsidR="006744CF" w:rsidRDefault="006744CF" w:rsidP="002463D5">
                  <w:pPr>
                    <w:tabs>
                      <w:tab w:val="left" w:pos="360"/>
                    </w:tabs>
                    <w:spacing w:line="276" w:lineRule="auto"/>
                    <w:rPr>
                      <w:rFonts w:ascii="Arial" w:hAnsi="Arial" w:cs="Arial"/>
                      <w:b/>
                      <w:bCs/>
                      <w:i/>
                      <w:iCs/>
                      <w:sz w:val="16"/>
                      <w:szCs w:val="16"/>
                    </w:rPr>
                  </w:pPr>
                </w:p>
                <w:p w14:paraId="4168EBDC"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712D2525"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6BF6EE8E" w14:textId="77777777" w:rsidR="00FF7BF2" w:rsidRDefault="00FF7BF2" w:rsidP="002463D5">
                  <w:pPr>
                    <w:tabs>
                      <w:tab w:val="left" w:pos="360"/>
                    </w:tabs>
                    <w:spacing w:line="276" w:lineRule="auto"/>
                    <w:rPr>
                      <w:rFonts w:ascii="Arial" w:hAnsi="Arial" w:cs="Arial"/>
                      <w:bCs/>
                      <w:i/>
                      <w:iCs/>
                      <w:sz w:val="16"/>
                      <w:szCs w:val="16"/>
                    </w:rPr>
                  </w:pPr>
                </w:p>
                <w:p w14:paraId="7B2AB000"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28A7D2BE" w14:textId="77777777" w:rsidTr="002463D5">
              <w:trPr>
                <w:trHeight w:val="111"/>
              </w:trPr>
              <w:tc>
                <w:tcPr>
                  <w:tcW w:w="3105" w:type="dxa"/>
                  <w:gridSpan w:val="2"/>
                  <w:tcBorders>
                    <w:left w:val="nil"/>
                  </w:tcBorders>
                  <w:shd w:val="clear" w:color="auto" w:fill="auto"/>
                </w:tcPr>
                <w:p w14:paraId="619E768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17366500"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1CCD74D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110711C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5742AED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3439CE30"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1ED98626" w14:textId="77777777" w:rsidTr="002463D5">
              <w:trPr>
                <w:trHeight w:val="111"/>
              </w:trPr>
              <w:tc>
                <w:tcPr>
                  <w:tcW w:w="3105" w:type="dxa"/>
                  <w:gridSpan w:val="2"/>
                  <w:tcBorders>
                    <w:left w:val="nil"/>
                  </w:tcBorders>
                  <w:shd w:val="clear" w:color="auto" w:fill="auto"/>
                </w:tcPr>
                <w:p w14:paraId="494C8B8E"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189299D6"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4B2452A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4B83951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11FAF3E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636B1A3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339C809B" w14:textId="77777777" w:rsidTr="002463D5">
              <w:trPr>
                <w:trHeight w:val="111"/>
              </w:trPr>
              <w:tc>
                <w:tcPr>
                  <w:tcW w:w="3105" w:type="dxa"/>
                  <w:gridSpan w:val="2"/>
                  <w:tcBorders>
                    <w:left w:val="nil"/>
                  </w:tcBorders>
                  <w:shd w:val="clear" w:color="auto" w:fill="auto"/>
                </w:tcPr>
                <w:p w14:paraId="19FC354D"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7B95881C"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3293A2C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64D8182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5122D5E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4073C01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68822FC4" w14:textId="77777777" w:rsidTr="002463D5">
              <w:trPr>
                <w:trHeight w:val="111"/>
              </w:trPr>
              <w:tc>
                <w:tcPr>
                  <w:tcW w:w="3105" w:type="dxa"/>
                  <w:gridSpan w:val="2"/>
                  <w:tcBorders>
                    <w:left w:val="nil"/>
                  </w:tcBorders>
                  <w:shd w:val="clear" w:color="auto" w:fill="auto"/>
                </w:tcPr>
                <w:p w14:paraId="15FE7CC6"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5F056FD3"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6E9FDED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0634111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1680109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4A09796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1FD4DA0C" w14:textId="77777777" w:rsidTr="002463D5">
              <w:trPr>
                <w:trHeight w:val="111"/>
              </w:trPr>
              <w:tc>
                <w:tcPr>
                  <w:tcW w:w="10844" w:type="dxa"/>
                  <w:gridSpan w:val="9"/>
                  <w:tcBorders>
                    <w:left w:val="nil"/>
                  </w:tcBorders>
                  <w:shd w:val="clear" w:color="auto" w:fill="auto"/>
                </w:tcPr>
                <w:p w14:paraId="656F4E8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7A23EF6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4FA406E7"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62A9A6A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216B5399"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2D72E2E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2B76CAD3"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074FC88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1ACC047C"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43BDBF66"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2637DE33"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66830A1B"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4C27997B"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2E1ECACC"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3576110B" w14:textId="77777777" w:rsidTr="002463D5">
              <w:trPr>
                <w:trHeight w:val="211"/>
              </w:trPr>
              <w:tc>
                <w:tcPr>
                  <w:tcW w:w="5222" w:type="dxa"/>
                  <w:tcBorders>
                    <w:left w:val="nil"/>
                  </w:tcBorders>
                  <w:shd w:val="clear" w:color="auto" w:fill="auto"/>
                </w:tcPr>
                <w:p w14:paraId="48540E3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5BB1221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7D9D4BB8" w14:textId="77777777" w:rsidTr="002463D5">
              <w:trPr>
                <w:trHeight w:val="224"/>
              </w:trPr>
              <w:tc>
                <w:tcPr>
                  <w:tcW w:w="5222" w:type="dxa"/>
                  <w:tcBorders>
                    <w:left w:val="nil"/>
                  </w:tcBorders>
                  <w:shd w:val="clear" w:color="auto" w:fill="auto"/>
                </w:tcPr>
                <w:p w14:paraId="0D78A56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686ECC3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3177E3BF" w14:textId="77777777" w:rsidTr="002463D5">
              <w:trPr>
                <w:trHeight w:val="211"/>
              </w:trPr>
              <w:tc>
                <w:tcPr>
                  <w:tcW w:w="5222" w:type="dxa"/>
                  <w:tcBorders>
                    <w:left w:val="nil"/>
                  </w:tcBorders>
                  <w:shd w:val="clear" w:color="auto" w:fill="auto"/>
                </w:tcPr>
                <w:p w14:paraId="166EC7B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32F039F4"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44EC1F41"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06C1F903" w14:textId="77777777" w:rsidTr="002463D5">
              <w:trPr>
                <w:trHeight w:val="211"/>
              </w:trPr>
              <w:tc>
                <w:tcPr>
                  <w:tcW w:w="5222" w:type="dxa"/>
                  <w:tcBorders>
                    <w:left w:val="nil"/>
                  </w:tcBorders>
                  <w:shd w:val="clear" w:color="auto" w:fill="auto"/>
                </w:tcPr>
                <w:p w14:paraId="5F68D5C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53DE006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5A7AA528"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0EC6A764"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6E56B0B9"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63CD0F55" w14:textId="77777777" w:rsidTr="005053F6">
        <w:trPr>
          <w:trHeight w:val="405"/>
        </w:trPr>
        <w:tc>
          <w:tcPr>
            <w:tcW w:w="11057" w:type="dxa"/>
            <w:tcBorders>
              <w:top w:val="single" w:sz="6" w:space="0" w:color="auto"/>
              <w:bottom w:val="single" w:sz="6" w:space="0" w:color="auto"/>
            </w:tcBorders>
            <w:shd w:val="clear" w:color="auto" w:fill="auto"/>
          </w:tcPr>
          <w:p w14:paraId="7610564E"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6BCBEA44"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08E71D54"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255CE547"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6D503F8E" wp14:editId="3AA31968">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F2871"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77D48C63"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301AA9A0"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1E127723" wp14:editId="457130B6">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80338"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09EA3C1D"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7A10E7F8"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22669C65" wp14:editId="558AA635">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C8A18"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75A00136"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165B7905"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4E3E66CB"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4AFA5981"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014888F4"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56BA9902"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4F8CCD8D"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67B667C5"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5BB7F0B1"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3A99A75E"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33B69EA9"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7FF1873E"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6FDE4B29"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3DF644A1"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2BB39B26"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2453BF4C"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3BDE8CD1"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4CD20ED0"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5AE726E8"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318F20B9"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44532F27" w14:textId="77777777" w:rsidTr="005053F6">
        <w:trPr>
          <w:trHeight w:val="405"/>
        </w:trPr>
        <w:tc>
          <w:tcPr>
            <w:tcW w:w="11057" w:type="dxa"/>
            <w:tcBorders>
              <w:top w:val="single" w:sz="6" w:space="0" w:color="auto"/>
              <w:bottom w:val="single" w:sz="6" w:space="0" w:color="auto"/>
            </w:tcBorders>
            <w:shd w:val="clear" w:color="auto" w:fill="auto"/>
          </w:tcPr>
          <w:p w14:paraId="70CC79FB"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6F707B01"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492BDA10"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325965AA"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2A9DFA09"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098DE57E"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23A9CB6C"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43EDAE00"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1038FF95"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75B1B8D7"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3E0CF569"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122F86CD" w14:textId="77777777" w:rsidR="006002CB" w:rsidRPr="006002CB" w:rsidRDefault="006002CB" w:rsidP="002463D5">
            <w:pPr>
              <w:spacing w:line="360" w:lineRule="auto"/>
              <w:rPr>
                <w:rFonts w:ascii="Arial" w:hAnsi="Arial" w:cs="Arial"/>
                <w:b/>
                <w:color w:val="E36C0A"/>
                <w:sz w:val="16"/>
                <w:szCs w:val="16"/>
              </w:rPr>
            </w:pPr>
          </w:p>
        </w:tc>
      </w:tr>
    </w:tbl>
    <w:p w14:paraId="4644CC5A"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586062B9"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04B83EBC"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2B4B5883"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34C65305" w14:textId="77777777" w:rsidTr="00303720">
        <w:trPr>
          <w:trHeight w:val="424"/>
          <w:jc w:val="center"/>
        </w:trPr>
        <w:tc>
          <w:tcPr>
            <w:tcW w:w="5807" w:type="dxa"/>
            <w:shd w:val="clear" w:color="auto" w:fill="ED7D31" w:themeFill="accent2"/>
          </w:tcPr>
          <w:p w14:paraId="048F657F"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0C356CB1"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78977493"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65602708"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0C35E220" w14:textId="77777777" w:rsidTr="00303720">
        <w:trPr>
          <w:trHeight w:val="2126"/>
          <w:jc w:val="center"/>
        </w:trPr>
        <w:tc>
          <w:tcPr>
            <w:tcW w:w="5807" w:type="dxa"/>
            <w:shd w:val="clear" w:color="auto" w:fill="auto"/>
          </w:tcPr>
          <w:p w14:paraId="376BBCFC"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3B3DE50A"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50889423"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22A7E4F3"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1E06F6C7" w14:textId="77777777" w:rsidR="002463D5" w:rsidRPr="00303720" w:rsidRDefault="002463D5" w:rsidP="002463D5">
            <w:pPr>
              <w:spacing w:line="360" w:lineRule="auto"/>
              <w:jc w:val="center"/>
              <w:rPr>
                <w:rFonts w:ascii="Arial" w:hAnsi="Arial" w:cs="Arial"/>
                <w:b/>
                <w:bCs/>
                <w:sz w:val="16"/>
                <w:szCs w:val="16"/>
              </w:rPr>
            </w:pPr>
          </w:p>
        </w:tc>
      </w:tr>
    </w:tbl>
    <w:p w14:paraId="0A309116" w14:textId="77777777" w:rsidR="002463D5" w:rsidRDefault="002463D5">
      <w:pPr>
        <w:rPr>
          <w:rFonts w:ascii="Arial" w:hAnsi="Arial" w:cs="Arial"/>
          <w:b/>
          <w:sz w:val="16"/>
          <w:szCs w:val="16"/>
        </w:rPr>
      </w:pPr>
      <w:r>
        <w:rPr>
          <w:rFonts w:ascii="Arial" w:hAnsi="Arial" w:cs="Arial"/>
          <w:b/>
          <w:sz w:val="16"/>
          <w:szCs w:val="16"/>
        </w:rPr>
        <w:br w:type="page"/>
      </w:r>
    </w:p>
    <w:p w14:paraId="043AB9F6"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5AA0BE71" w14:textId="77777777" w:rsidTr="00303720">
        <w:trPr>
          <w:trHeight w:val="806"/>
          <w:jc w:val="center"/>
        </w:trPr>
        <w:tc>
          <w:tcPr>
            <w:tcW w:w="11160" w:type="dxa"/>
            <w:gridSpan w:val="2"/>
            <w:shd w:val="clear" w:color="auto" w:fill="ED7D31" w:themeFill="accent2"/>
            <w:vAlign w:val="center"/>
          </w:tcPr>
          <w:p w14:paraId="5BFCB1FC"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0845036A"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3782EF60" w14:textId="77777777" w:rsidTr="00303720">
        <w:trPr>
          <w:trHeight w:val="389"/>
          <w:jc w:val="center"/>
        </w:trPr>
        <w:tc>
          <w:tcPr>
            <w:tcW w:w="5590" w:type="dxa"/>
            <w:shd w:val="clear" w:color="auto" w:fill="DEEAF6" w:themeFill="accent1" w:themeFillTint="33"/>
          </w:tcPr>
          <w:p w14:paraId="63B6D315"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77CCCB41"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069E7BC5"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08FEF17D"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28B015DF" w14:textId="77777777" w:rsidTr="006002CB">
        <w:trPr>
          <w:trHeight w:val="277"/>
          <w:jc w:val="center"/>
        </w:trPr>
        <w:tc>
          <w:tcPr>
            <w:tcW w:w="5590" w:type="dxa"/>
          </w:tcPr>
          <w:p w14:paraId="3525FABC"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0D10D55E" w14:textId="77777777" w:rsidR="001A2C6B" w:rsidRDefault="001A2C6B" w:rsidP="00303720">
            <w:pPr>
              <w:keepNext/>
              <w:keepLines/>
              <w:spacing w:line="360" w:lineRule="auto"/>
              <w:rPr>
                <w:rFonts w:ascii="Arial" w:hAnsi="Arial" w:cs="Arial"/>
                <w:i/>
                <w:sz w:val="16"/>
                <w:szCs w:val="16"/>
              </w:rPr>
            </w:pPr>
          </w:p>
          <w:p w14:paraId="59D62D2C" w14:textId="77777777" w:rsidR="001A2C6B" w:rsidRDefault="001A2C6B" w:rsidP="00303720">
            <w:pPr>
              <w:keepNext/>
              <w:keepLines/>
              <w:spacing w:line="360" w:lineRule="auto"/>
              <w:rPr>
                <w:rFonts w:ascii="Arial" w:hAnsi="Arial" w:cs="Arial"/>
                <w:i/>
                <w:sz w:val="16"/>
                <w:szCs w:val="16"/>
              </w:rPr>
            </w:pPr>
          </w:p>
          <w:p w14:paraId="088FC967" w14:textId="77777777" w:rsidR="001A2C6B" w:rsidRPr="00CF2599" w:rsidRDefault="001A2C6B" w:rsidP="00303720">
            <w:pPr>
              <w:keepNext/>
              <w:keepLines/>
              <w:spacing w:line="360" w:lineRule="auto"/>
              <w:rPr>
                <w:rFonts w:ascii="Arial" w:hAnsi="Arial" w:cs="Arial"/>
                <w:i/>
                <w:sz w:val="16"/>
                <w:szCs w:val="16"/>
              </w:rPr>
            </w:pPr>
          </w:p>
          <w:p w14:paraId="0F2E34C9"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7AABB79E"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1A6F2578" w14:textId="77777777" w:rsidTr="006002CB">
        <w:trPr>
          <w:trHeight w:val="277"/>
          <w:jc w:val="center"/>
        </w:trPr>
        <w:tc>
          <w:tcPr>
            <w:tcW w:w="5590" w:type="dxa"/>
          </w:tcPr>
          <w:p w14:paraId="0643CE07"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724396FD"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26046DCF"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12F56875"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6BB50434"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34FD39B2"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6ABF7B9C" w14:textId="77777777" w:rsidTr="00303720">
        <w:trPr>
          <w:trHeight w:val="611"/>
        </w:trPr>
        <w:tc>
          <w:tcPr>
            <w:tcW w:w="11005" w:type="dxa"/>
            <w:gridSpan w:val="2"/>
            <w:shd w:val="clear" w:color="auto" w:fill="auto"/>
            <w:vAlign w:val="center"/>
          </w:tcPr>
          <w:p w14:paraId="719B37FB"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545FA990" w14:textId="77777777" w:rsidTr="00303720">
        <w:tc>
          <w:tcPr>
            <w:tcW w:w="5220" w:type="dxa"/>
            <w:shd w:val="clear" w:color="auto" w:fill="auto"/>
            <w:vAlign w:val="center"/>
          </w:tcPr>
          <w:p w14:paraId="4EF6115F"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51055376"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7D0E6194" w14:textId="77777777" w:rsidTr="00303720">
        <w:tc>
          <w:tcPr>
            <w:tcW w:w="5220" w:type="dxa"/>
            <w:shd w:val="clear" w:color="auto" w:fill="auto"/>
            <w:vAlign w:val="center"/>
          </w:tcPr>
          <w:p w14:paraId="74F8CF07"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082B37F5"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69C63199" w14:textId="77777777" w:rsidTr="00303720">
        <w:trPr>
          <w:trHeight w:val="80"/>
        </w:trPr>
        <w:tc>
          <w:tcPr>
            <w:tcW w:w="11005" w:type="dxa"/>
            <w:gridSpan w:val="2"/>
            <w:shd w:val="clear" w:color="auto" w:fill="auto"/>
            <w:vAlign w:val="center"/>
          </w:tcPr>
          <w:p w14:paraId="2BC27815"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5E858748"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43A3C433"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7CAAB9B5"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3CA34526"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5EA087F6"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4F8CDB4E"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49EA667F" w14:textId="77777777" w:rsidTr="00303720">
        <w:trPr>
          <w:trHeight w:val="2232"/>
        </w:trPr>
        <w:tc>
          <w:tcPr>
            <w:tcW w:w="5220" w:type="dxa"/>
            <w:shd w:val="clear" w:color="auto" w:fill="auto"/>
            <w:vAlign w:val="center"/>
          </w:tcPr>
          <w:p w14:paraId="7369BADB"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3A326290"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39FC03A8" w14:textId="77777777" w:rsidR="004B41B2" w:rsidRPr="001D1DA2" w:rsidRDefault="004B41B2" w:rsidP="00303720">
            <w:pPr>
              <w:tabs>
                <w:tab w:val="left" w:pos="360"/>
              </w:tabs>
              <w:spacing w:line="360" w:lineRule="auto"/>
              <w:jc w:val="center"/>
              <w:rPr>
                <w:rFonts w:ascii="Arial" w:hAnsi="Arial" w:cs="Arial"/>
                <w:sz w:val="16"/>
                <w:szCs w:val="16"/>
              </w:rPr>
            </w:pPr>
          </w:p>
          <w:p w14:paraId="1425199A" w14:textId="77777777" w:rsidR="004B41B2" w:rsidRPr="001D1DA2" w:rsidRDefault="004B41B2" w:rsidP="00303720">
            <w:pPr>
              <w:tabs>
                <w:tab w:val="left" w:pos="360"/>
              </w:tabs>
              <w:spacing w:line="360" w:lineRule="auto"/>
              <w:jc w:val="center"/>
              <w:rPr>
                <w:rFonts w:ascii="Arial" w:hAnsi="Arial" w:cs="Arial"/>
                <w:sz w:val="16"/>
                <w:szCs w:val="16"/>
              </w:rPr>
            </w:pPr>
          </w:p>
          <w:p w14:paraId="6E53ED0D" w14:textId="77777777" w:rsidR="004B41B2" w:rsidRPr="001D1DA2" w:rsidRDefault="004B41B2" w:rsidP="00303720">
            <w:pPr>
              <w:tabs>
                <w:tab w:val="left" w:pos="360"/>
              </w:tabs>
              <w:spacing w:line="360" w:lineRule="auto"/>
              <w:jc w:val="center"/>
              <w:rPr>
                <w:rFonts w:ascii="Arial" w:hAnsi="Arial" w:cs="Arial"/>
                <w:sz w:val="16"/>
                <w:szCs w:val="16"/>
              </w:rPr>
            </w:pPr>
          </w:p>
          <w:p w14:paraId="24BA1033" w14:textId="77777777" w:rsidR="004B41B2" w:rsidRPr="001D1DA2" w:rsidRDefault="004B41B2" w:rsidP="00303720">
            <w:pPr>
              <w:tabs>
                <w:tab w:val="left" w:pos="360"/>
              </w:tabs>
              <w:spacing w:line="360" w:lineRule="auto"/>
              <w:jc w:val="center"/>
              <w:rPr>
                <w:rFonts w:ascii="Arial" w:hAnsi="Arial" w:cs="Arial"/>
                <w:sz w:val="16"/>
                <w:szCs w:val="16"/>
              </w:rPr>
            </w:pPr>
          </w:p>
          <w:p w14:paraId="110C2D67"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1B3676BA"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13757ACA"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1CF45A39" w14:textId="77777777" w:rsidR="004B41B2" w:rsidRPr="001D1DA2" w:rsidRDefault="004B41B2" w:rsidP="00303720">
            <w:pPr>
              <w:tabs>
                <w:tab w:val="left" w:pos="360"/>
              </w:tabs>
              <w:spacing w:line="360" w:lineRule="auto"/>
              <w:jc w:val="center"/>
              <w:rPr>
                <w:rFonts w:ascii="Arial" w:hAnsi="Arial" w:cs="Arial"/>
                <w:sz w:val="16"/>
                <w:szCs w:val="16"/>
              </w:rPr>
            </w:pPr>
          </w:p>
          <w:p w14:paraId="6535F114" w14:textId="77777777" w:rsidR="004B41B2" w:rsidRPr="001D1DA2" w:rsidRDefault="004B41B2" w:rsidP="00303720">
            <w:pPr>
              <w:tabs>
                <w:tab w:val="left" w:pos="360"/>
              </w:tabs>
              <w:spacing w:line="360" w:lineRule="auto"/>
              <w:jc w:val="center"/>
              <w:rPr>
                <w:rFonts w:ascii="Arial" w:hAnsi="Arial" w:cs="Arial"/>
                <w:sz w:val="16"/>
                <w:szCs w:val="16"/>
              </w:rPr>
            </w:pPr>
          </w:p>
          <w:p w14:paraId="616E8B31" w14:textId="77777777" w:rsidR="004B41B2" w:rsidRPr="001D1DA2" w:rsidRDefault="004B41B2" w:rsidP="00303720">
            <w:pPr>
              <w:tabs>
                <w:tab w:val="left" w:pos="360"/>
              </w:tabs>
              <w:spacing w:line="360" w:lineRule="auto"/>
              <w:jc w:val="center"/>
              <w:rPr>
                <w:rFonts w:ascii="Arial" w:hAnsi="Arial" w:cs="Arial"/>
                <w:sz w:val="16"/>
                <w:szCs w:val="16"/>
              </w:rPr>
            </w:pPr>
          </w:p>
          <w:p w14:paraId="68DECB76" w14:textId="77777777" w:rsidR="004B41B2" w:rsidRPr="001D1DA2" w:rsidRDefault="004B41B2" w:rsidP="00303720">
            <w:pPr>
              <w:tabs>
                <w:tab w:val="left" w:pos="360"/>
              </w:tabs>
              <w:spacing w:line="360" w:lineRule="auto"/>
              <w:jc w:val="center"/>
              <w:rPr>
                <w:rFonts w:ascii="Arial" w:hAnsi="Arial" w:cs="Arial"/>
                <w:sz w:val="16"/>
                <w:szCs w:val="16"/>
              </w:rPr>
            </w:pPr>
          </w:p>
          <w:p w14:paraId="463066F4"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406AF765"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BC0D0" w14:textId="77777777" w:rsidR="00612943" w:rsidRDefault="00612943">
      <w:r>
        <w:separator/>
      </w:r>
    </w:p>
  </w:endnote>
  <w:endnote w:type="continuationSeparator" w:id="0">
    <w:p w14:paraId="1D6C07F3" w14:textId="77777777" w:rsidR="00612943" w:rsidRDefault="0061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7F0A2533"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4341FFDA"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71F16" w14:textId="77777777" w:rsidR="00612943" w:rsidRDefault="00612943">
      <w:r>
        <w:separator/>
      </w:r>
    </w:p>
  </w:footnote>
  <w:footnote w:type="continuationSeparator" w:id="0">
    <w:p w14:paraId="37670FF9" w14:textId="77777777" w:rsidR="00612943" w:rsidRDefault="00612943">
      <w:r>
        <w:continuationSeparator/>
      </w:r>
    </w:p>
  </w:footnote>
  <w:footnote w:id="1">
    <w:p w14:paraId="1FCDAEF0"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30BCF1D3"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5B95EDD0" w14:textId="77777777" w:rsidR="00660D87" w:rsidRDefault="00660D87" w:rsidP="006744CF">
      <w:pPr>
        <w:pStyle w:val="FootnoteText"/>
      </w:pPr>
    </w:p>
  </w:footnote>
  <w:footnote w:id="3">
    <w:p w14:paraId="21D12D50"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70C42D5A" w14:textId="77777777" w:rsidR="00660D87" w:rsidRDefault="00660D87" w:rsidP="006744CF">
      <w:pPr>
        <w:pStyle w:val="FootnoteText"/>
      </w:pPr>
    </w:p>
  </w:footnote>
  <w:footnote w:id="4">
    <w:p w14:paraId="310CC6FD"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D9C58" w14:textId="77777777" w:rsidR="00660D87" w:rsidRPr="001E3B4D" w:rsidRDefault="00660D87" w:rsidP="00C04E08">
    <w:pPr>
      <w:spacing w:line="288" w:lineRule="auto"/>
      <w:rPr>
        <w:rFonts w:ascii="Arial" w:hAnsi="Arial" w:cs="Arial"/>
        <w:sz w:val="18"/>
        <w:szCs w:val="18"/>
      </w:rPr>
    </w:pPr>
  </w:p>
  <w:p w14:paraId="1A03BB6E"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43"/>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2943"/>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8C0BE"/>
  <w15:chartTrackingRefBased/>
  <w15:docId w15:val="{C1B1FC57-E144-4637-91E3-7E293603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3008</Words>
  <Characters>17151</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2020-10-06T06:29:00Z</dcterms:created>
  <dcterms:modified xsi:type="dcterms:W3CDTF">2020-10-06T06:29:00Z</dcterms:modified>
</cp:coreProperties>
</file>