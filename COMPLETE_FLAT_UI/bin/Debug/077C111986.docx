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825D2"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23EFA380" wp14:editId="3B6038D2">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459FA29C"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182E12CA"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3A939A3D"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4AE58960" w14:textId="77777777" w:rsidTr="000D2BF1">
        <w:trPr>
          <w:trHeight w:val="415"/>
        </w:trPr>
        <w:tc>
          <w:tcPr>
            <w:tcW w:w="2694" w:type="dxa"/>
            <w:shd w:val="clear" w:color="auto" w:fill="D9E2F3" w:themeFill="accent5" w:themeFillTint="33"/>
            <w:vAlign w:val="center"/>
          </w:tcPr>
          <w:p w14:paraId="4B90DB3E"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0F37C580" w14:textId="3F7E8453"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69A06928" w14:textId="716F718A"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49EF236F" w14:textId="1908C72B"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762F357C" w14:textId="668E4704"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0C23BFED" w14:textId="7AB157E6"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52868D89" w14:textId="337063E1"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0EF0A195" w14:textId="1B78AF01"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40737851" w14:textId="16F05884"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28DB9531" w14:textId="6617FAC4"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c>
          <w:tcPr>
            <w:tcW w:w="308" w:type="dxa"/>
            <w:shd w:val="clear" w:color="auto" w:fill="D9E2F3" w:themeFill="accent5" w:themeFillTint="33"/>
            <w:vAlign w:val="center"/>
          </w:tcPr>
          <w:p w14:paraId="0AF74382" w14:textId="2326154E" w:rsidR="003A4601" w:rsidRPr="003E5471" w:rsidRDefault="00C6329B"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6</w:t>
            </w:r>
          </w:p>
        </w:tc>
      </w:tr>
    </w:tbl>
    <w:p w14:paraId="62D3F5B9" w14:textId="77777777" w:rsidR="00B30691" w:rsidRPr="00302895" w:rsidRDefault="00B30691" w:rsidP="006002CB">
      <w:pPr>
        <w:spacing w:line="288" w:lineRule="auto"/>
        <w:rPr>
          <w:rFonts w:ascii="Arial" w:hAnsi="Arial" w:cs="Arial"/>
          <w:b/>
          <w:i/>
          <w:caps/>
          <w:color w:val="244061"/>
          <w:sz w:val="20"/>
          <w:szCs w:val="20"/>
        </w:rPr>
      </w:pPr>
    </w:p>
    <w:p w14:paraId="7886AFD7"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6214D20D"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53CB1BCE"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62531A9B" w14:textId="77777777" w:rsidTr="00105D94">
        <w:trPr>
          <w:trHeight w:val="359"/>
        </w:trPr>
        <w:tc>
          <w:tcPr>
            <w:tcW w:w="10915" w:type="dxa"/>
            <w:gridSpan w:val="3"/>
            <w:shd w:val="clear" w:color="auto" w:fill="ED7D31" w:themeFill="accent2"/>
            <w:vAlign w:val="center"/>
            <w:hideMark/>
          </w:tcPr>
          <w:p w14:paraId="31F69AEF"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5CA28848"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7D79C71E"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29308E17" w14:textId="74B3DF20"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C6329B">
              <w:rPr>
                <w:rFonts w:ascii="Arial" w:hAnsi="Arial" w:cs="Arial"/>
                <w:b/>
                <w:bCs/>
                <w:sz w:val="16"/>
                <w:szCs w:val="16"/>
              </w:rPr>
              <w:t>NGUYỄN THỊ THANH TUYỀN</w:t>
            </w:r>
          </w:p>
          <w:p w14:paraId="46C7E3C5"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4F497FAE"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43D8BFD6" w14:textId="6257B020"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C6329B">
              <w:rPr>
                <w:rFonts w:ascii="Arial" w:hAnsi="Arial" w:cs="Arial"/>
                <w:b/>
                <w:bCs/>
                <w:sz w:val="16"/>
                <w:szCs w:val="16"/>
              </w:rPr>
              <w:t>21/09/1986</w:t>
            </w:r>
          </w:p>
          <w:p w14:paraId="6D444AFB"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6FFD8201" w14:textId="52982A5C"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C6329B">
              <w:rPr>
                <w:rFonts w:ascii="Arial" w:hAnsi="Arial" w:cs="Arial"/>
                <w:b/>
                <w:bCs/>
                <w:sz w:val="16"/>
                <w:szCs w:val="16"/>
              </w:rPr>
              <w:t>VIỆT NAM</w:t>
            </w:r>
          </w:p>
          <w:p w14:paraId="6B71664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786CE297" w14:textId="6E9C2B1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C6329B">
              <w:rPr>
                <w:rFonts w:ascii="Arial" w:hAnsi="Arial" w:cs="Arial"/>
                <w:b/>
                <w:bCs/>
                <w:sz w:val="16"/>
                <w:szCs w:val="16"/>
              </w:rPr>
              <w:t>Nữ</w:t>
            </w:r>
          </w:p>
          <w:p w14:paraId="043DBB5D"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72DD5167"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51B40615" w14:textId="7A10C0F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C6329B">
              <w:rPr>
                <w:rFonts w:ascii="Arial" w:hAnsi="Arial" w:cs="Arial"/>
                <w:b/>
                <w:bCs/>
                <w:sz w:val="16"/>
                <w:szCs w:val="16"/>
              </w:rPr>
              <w:t>245407797</w:t>
            </w:r>
          </w:p>
          <w:p w14:paraId="025A459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5C2CBC9F" w14:textId="4271339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C6329B">
              <w:rPr>
                <w:rFonts w:ascii="Arial" w:hAnsi="Arial" w:cs="Arial"/>
                <w:b/>
                <w:bCs/>
                <w:sz w:val="16"/>
                <w:szCs w:val="16"/>
              </w:rPr>
              <w:t>11/04/2017</w:t>
            </w:r>
          </w:p>
          <w:p w14:paraId="3B4D08E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155AD73E" w14:textId="6EA464B6"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C6329B">
              <w:rPr>
                <w:rFonts w:ascii="Arial" w:hAnsi="Arial" w:cs="Arial"/>
                <w:b/>
                <w:bCs/>
                <w:sz w:val="16"/>
                <w:szCs w:val="16"/>
              </w:rPr>
              <w:t>Đắk Nông</w:t>
            </w:r>
          </w:p>
          <w:p w14:paraId="590012C7"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4D57A3D0"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2F88D8F3" w14:textId="48AC741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C6329B">
              <w:rPr>
                <w:rFonts w:ascii="Arial" w:hAnsi="Arial" w:cs="Arial"/>
                <w:sz w:val="16"/>
                <w:szCs w:val="16"/>
              </w:rPr>
              <w:t>THỊ TRẤN ĐẮK MIL, HUYỆN ĐẮK MIL, ĐẮK NÔNG</w:t>
            </w:r>
          </w:p>
          <w:p w14:paraId="2FF7B7EC"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65D5D886"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36343C8D" w14:textId="325F5CAB"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C6329B">
              <w:rPr>
                <w:rFonts w:ascii="Arial" w:hAnsi="Arial" w:cs="Arial"/>
                <w:sz w:val="16"/>
                <w:szCs w:val="16"/>
              </w:rPr>
              <w:t xml:space="preserve"> </w:t>
            </w:r>
          </w:p>
          <w:p w14:paraId="0D03CCD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416474CC"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57E08204" w14:textId="45EA002B"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C6329B">
              <w:rPr>
                <w:rFonts w:ascii="Arial" w:hAnsi="Arial" w:cs="Arial"/>
                <w:sz w:val="16"/>
                <w:szCs w:val="16"/>
              </w:rPr>
              <w:t>0985343800</w:t>
            </w:r>
          </w:p>
          <w:p w14:paraId="5AE8BE86"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2DE20A2D" w14:textId="75899933"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C6329B">
              <w:rPr>
                <w:rFonts w:ascii="Arial" w:hAnsi="Arial" w:cs="Arial"/>
                <w:sz w:val="16"/>
                <w:szCs w:val="16"/>
              </w:rPr>
              <w:t>tuyennguyen.21091986@gmail.com</w:t>
            </w:r>
          </w:p>
          <w:p w14:paraId="53AD1E9D"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337C44B4" w14:textId="06693EFE"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C6329B">
              <w:rPr>
                <w:rFonts w:ascii="Arial" w:hAnsi="Arial" w:cs="Arial"/>
                <w:sz w:val="16"/>
                <w:szCs w:val="16"/>
              </w:rPr>
              <w:t xml:space="preserve"> </w:t>
            </w:r>
          </w:p>
        </w:tc>
      </w:tr>
      <w:tr w:rsidR="00105D94" w:rsidRPr="00105D94" w14:paraId="3515E5DF" w14:textId="77777777" w:rsidTr="00105D94">
        <w:trPr>
          <w:trHeight w:val="359"/>
        </w:trPr>
        <w:tc>
          <w:tcPr>
            <w:tcW w:w="10915" w:type="dxa"/>
            <w:gridSpan w:val="3"/>
            <w:shd w:val="clear" w:color="auto" w:fill="ED7D31" w:themeFill="accent2"/>
            <w:vAlign w:val="center"/>
            <w:hideMark/>
          </w:tcPr>
          <w:p w14:paraId="45E193EB"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79F48817"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2CDD7501"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24207E3F"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0D97EF63"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18C75ACB"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32F2EF92"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0B8375B1"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46DE6D59"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5E15BBD5"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02D3C5AE"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11535BE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45F8C55F"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73B896F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6676F59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4D46CE8F"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306F13D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30585142"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47320F04"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3A461E7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7CB80288"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3C4BF73E"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2F0B3C81"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5D1CFE13"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7260DA3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4958E548"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21838AC7"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08A14342"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2D9E0070"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27B5B6A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4E6FAFB6"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2DB4B488"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087E8FF7"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7A659FF0"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3022BF4F"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012CA68C" w14:textId="05D11B73"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C6329B">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28FDEABB" w14:textId="7B3A900D"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C6329B">
              <w:rPr>
                <w:rFonts w:ascii="Arial" w:hAnsi="Arial" w:cs="Arial"/>
                <w:b/>
                <w:bCs/>
                <w:color w:val="595959" w:themeColor="text1" w:themeTint="A6"/>
                <w:sz w:val="16"/>
                <w:szCs w:val="16"/>
              </w:rPr>
              <w:t xml:space="preserve"> </w:t>
            </w:r>
          </w:p>
        </w:tc>
      </w:tr>
      <w:tr w:rsidR="003A4601" w:rsidRPr="001D1DA2" w14:paraId="1788B574"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40120198" w14:textId="161FE10D"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C6329B">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0DD3F5C8" w14:textId="632C8D54"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C6329B">
              <w:rPr>
                <w:rFonts w:ascii="Arial" w:hAnsi="Arial" w:cs="Arial"/>
                <w:b/>
                <w:bCs/>
                <w:color w:val="595959" w:themeColor="text1" w:themeTint="A6"/>
                <w:sz w:val="16"/>
                <w:szCs w:val="16"/>
              </w:rPr>
              <w:t xml:space="preserve"> </w:t>
            </w:r>
          </w:p>
        </w:tc>
      </w:tr>
    </w:tbl>
    <w:p w14:paraId="72A5D4AA"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4C37F3C5"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5EDC806E"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6D80E1B5"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198FB76B"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397C3819"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47C39581"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045FD9AA"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6C2DFA70"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3AED96EB"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66900A92"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38D52623" w14:textId="77777777" w:rsidTr="005053F6">
              <w:trPr>
                <w:trHeight w:val="164"/>
              </w:trPr>
              <w:tc>
                <w:tcPr>
                  <w:tcW w:w="801" w:type="dxa"/>
                </w:tcPr>
                <w:p w14:paraId="354B516D"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257F9B17"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2B6D88B0"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24219EC8"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27F240B3" w14:textId="77777777" w:rsidTr="005053F6">
              <w:trPr>
                <w:trHeight w:val="314"/>
              </w:trPr>
              <w:tc>
                <w:tcPr>
                  <w:tcW w:w="801" w:type="dxa"/>
                </w:tcPr>
                <w:p w14:paraId="6424F17E"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78515460"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631ECC67" w14:textId="2F98B365" w:rsidR="00A9142F" w:rsidRPr="001D1DA2" w:rsidRDefault="00C6329B"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2F946A0E"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6BB55E5F"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215FE45E" w14:textId="77777777" w:rsidTr="005053F6">
              <w:trPr>
                <w:trHeight w:val="620"/>
              </w:trPr>
              <w:tc>
                <w:tcPr>
                  <w:tcW w:w="801" w:type="dxa"/>
                </w:tcPr>
                <w:p w14:paraId="13A8D2F2"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4EB13F11"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00CD4F03"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5F5CE5C7" w14:textId="4229FC50" w:rsidR="00A9142F" w:rsidRPr="00030DE1" w:rsidRDefault="00C6329B"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09E7EC46"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53914657" w14:textId="77777777" w:rsidTr="005053F6">
              <w:trPr>
                <w:trHeight w:val="251"/>
              </w:trPr>
              <w:tc>
                <w:tcPr>
                  <w:tcW w:w="801" w:type="dxa"/>
                </w:tcPr>
                <w:p w14:paraId="76C8A0B1"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09C9AF80"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195E6518" w14:textId="19C260AB" w:rsidR="00A9142F" w:rsidRPr="001D1DA2" w:rsidRDefault="00C6329B"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555907E9"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07446980"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72CDB837"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3EF27049"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75CA73E9"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228B8D51"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3E1EBC1D" w14:textId="77777777" w:rsidTr="00014B10">
              <w:trPr>
                <w:trHeight w:val="164"/>
              </w:trPr>
              <w:tc>
                <w:tcPr>
                  <w:tcW w:w="885" w:type="dxa"/>
                </w:tcPr>
                <w:p w14:paraId="5920F883"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60EA8E08"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2157BDF2"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5CD4C2DE" w14:textId="77777777" w:rsidTr="00014B10">
              <w:trPr>
                <w:trHeight w:val="242"/>
              </w:trPr>
              <w:tc>
                <w:tcPr>
                  <w:tcW w:w="885" w:type="dxa"/>
                </w:tcPr>
                <w:p w14:paraId="3C237E26"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38AB5AF0"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20CC6894" w14:textId="062F401B" w:rsidR="00A9142F" w:rsidRPr="001D1DA2" w:rsidRDefault="00C6329B"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6BAA2482" w14:textId="77777777" w:rsidTr="00014B10">
              <w:trPr>
                <w:trHeight w:val="326"/>
              </w:trPr>
              <w:tc>
                <w:tcPr>
                  <w:tcW w:w="885" w:type="dxa"/>
                </w:tcPr>
                <w:p w14:paraId="694494F7"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0713AB2A"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189A1F29" w14:textId="6B983167" w:rsidR="00A9142F" w:rsidRPr="001D1DA2" w:rsidRDefault="00C6329B"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23416326" w14:textId="77777777" w:rsidTr="00014B10">
              <w:trPr>
                <w:trHeight w:val="191"/>
              </w:trPr>
              <w:tc>
                <w:tcPr>
                  <w:tcW w:w="885" w:type="dxa"/>
                </w:tcPr>
                <w:p w14:paraId="79478D67"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4908A420"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6B8D3544" w14:textId="100C2F34" w:rsidR="00A9142F" w:rsidRPr="001D1DA2" w:rsidRDefault="00C6329B"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3ADBDAD4" w14:textId="77777777" w:rsidTr="00014B10">
              <w:trPr>
                <w:trHeight w:val="191"/>
              </w:trPr>
              <w:tc>
                <w:tcPr>
                  <w:tcW w:w="885" w:type="dxa"/>
                </w:tcPr>
                <w:p w14:paraId="1E855C95"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7D3D874F"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3C7CD0F8"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1B6989E5" w14:textId="253CB80E" w:rsidR="00A9142F" w:rsidRPr="001D1DA2" w:rsidRDefault="00C6329B"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1CA867CE" w14:textId="77777777" w:rsidTr="00014B10">
              <w:trPr>
                <w:trHeight w:val="191"/>
              </w:trPr>
              <w:tc>
                <w:tcPr>
                  <w:tcW w:w="885" w:type="dxa"/>
                </w:tcPr>
                <w:p w14:paraId="1F66B92E"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42DADC19"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613A825F"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03A315E4"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00F970AD"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5EB92CD3"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5852A765"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01B50343" w14:textId="77777777" w:rsidTr="00996F20">
              <w:trPr>
                <w:trHeight w:val="785"/>
              </w:trPr>
              <w:tc>
                <w:tcPr>
                  <w:tcW w:w="4865" w:type="dxa"/>
                </w:tcPr>
                <w:p w14:paraId="7C643E0A" w14:textId="7E2EAD5D" w:rsidR="00C41D2E" w:rsidRPr="00370E19" w:rsidRDefault="00C6329B"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2CACF162" w14:textId="77777777" w:rsidR="00C41D2E" w:rsidRPr="00370E19" w:rsidRDefault="00C41D2E" w:rsidP="00C41D2E">
                  <w:pPr>
                    <w:spacing w:line="360" w:lineRule="auto"/>
                    <w:rPr>
                      <w:sz w:val="16"/>
                      <w:szCs w:val="16"/>
                    </w:rPr>
                  </w:pPr>
                </w:p>
              </w:tc>
            </w:tr>
            <w:tr w:rsidR="00C41D2E" w14:paraId="5711D6E7" w14:textId="77777777" w:rsidTr="00996F20">
              <w:trPr>
                <w:trHeight w:val="533"/>
              </w:trPr>
              <w:tc>
                <w:tcPr>
                  <w:tcW w:w="4865" w:type="dxa"/>
                </w:tcPr>
                <w:p w14:paraId="184ADFD5" w14:textId="60F40CD2" w:rsidR="00C41D2E" w:rsidRPr="00370E19" w:rsidRDefault="00C6329B"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0B79B498"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0D370FFE" w14:textId="77777777" w:rsidTr="00996F20">
              <w:trPr>
                <w:trHeight w:val="533"/>
              </w:trPr>
              <w:tc>
                <w:tcPr>
                  <w:tcW w:w="4865" w:type="dxa"/>
                </w:tcPr>
                <w:p w14:paraId="626E31C9" w14:textId="65ED3F50" w:rsidR="00C41D2E" w:rsidRPr="00370E19" w:rsidRDefault="00C6329B"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3878CC01"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3B8E5791" w14:textId="77777777" w:rsidTr="00996F20">
              <w:trPr>
                <w:trHeight w:val="440"/>
              </w:trPr>
              <w:tc>
                <w:tcPr>
                  <w:tcW w:w="4865" w:type="dxa"/>
                </w:tcPr>
                <w:p w14:paraId="146D3DA5" w14:textId="7F8E8830" w:rsidR="00C41D2E" w:rsidRPr="00370E19" w:rsidRDefault="00C6329B"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3DE2A986" w14:textId="48A4EAAD" w:rsidR="00C41D2E" w:rsidRPr="00370E19" w:rsidRDefault="00C41D2E" w:rsidP="00C41D2E">
                  <w:pPr>
                    <w:rPr>
                      <w:sz w:val="16"/>
                      <w:szCs w:val="16"/>
                    </w:rPr>
                  </w:pPr>
                  <w:r w:rsidRPr="00370E19">
                    <w:rPr>
                      <w:rFonts w:ascii="Arial" w:hAnsi="Arial" w:cs="Arial"/>
                      <w:sz w:val="16"/>
                      <w:szCs w:val="16"/>
                    </w:rPr>
                    <w:t xml:space="preserve">Đơn vị cấp/Issued by: </w:t>
                  </w:r>
                  <w:r w:rsidR="00C6329B">
                    <w:rPr>
                      <w:rFonts w:ascii="Arial" w:hAnsi="Arial" w:cs="Arial"/>
                      <w:sz w:val="16"/>
                      <w:szCs w:val="16"/>
                    </w:rPr>
                    <w:t>…………………….</w:t>
                  </w:r>
                  <w:r w:rsidRPr="00370E19">
                    <w:rPr>
                      <w:rFonts w:ascii="Arial" w:hAnsi="Arial" w:cs="Arial"/>
                      <w:sz w:val="16"/>
                      <w:szCs w:val="16"/>
                    </w:rPr>
                    <w:t>…………………….</w:t>
                  </w:r>
                </w:p>
              </w:tc>
            </w:tr>
          </w:tbl>
          <w:p w14:paraId="5EC22001"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546D1028"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75ECB025"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142E6F35"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26A6B908"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08C71E64" w14:textId="77777777" w:rsidTr="00AF3ADA">
              <w:trPr>
                <w:trHeight w:val="164"/>
              </w:trPr>
              <w:tc>
                <w:tcPr>
                  <w:tcW w:w="889" w:type="dxa"/>
                  <w:tcBorders>
                    <w:left w:val="nil"/>
                  </w:tcBorders>
                </w:tcPr>
                <w:p w14:paraId="7711A871"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7B77F60D"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44274C6E"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32ABED9B"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652B96B9" w14:textId="77777777" w:rsidTr="00AF3ADA">
              <w:trPr>
                <w:trHeight w:val="177"/>
              </w:trPr>
              <w:tc>
                <w:tcPr>
                  <w:tcW w:w="889" w:type="dxa"/>
                  <w:tcBorders>
                    <w:left w:val="nil"/>
                  </w:tcBorders>
                </w:tcPr>
                <w:p w14:paraId="59E595F4"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57B6913F" w14:textId="17BF920E"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11EF1567" w14:textId="77777777" w:rsidR="00AF3ADA" w:rsidRDefault="00AF3ADA" w:rsidP="00AF3ADA">
                  <w:pPr>
                    <w:pStyle w:val="ListParagraph"/>
                    <w:spacing w:line="360" w:lineRule="auto"/>
                    <w:ind w:left="0"/>
                    <w:contextualSpacing w:val="0"/>
                    <w:rPr>
                      <w:rFonts w:ascii="Arial" w:hAnsi="Arial" w:cs="Arial"/>
                      <w:b/>
                      <w:sz w:val="16"/>
                      <w:szCs w:val="16"/>
                    </w:rPr>
                  </w:pPr>
                </w:p>
                <w:p w14:paraId="1C14B908" w14:textId="25AD5096" w:rsidR="00AF3ADA" w:rsidRPr="001D1DA2" w:rsidRDefault="00C6329B"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620B2C9D" w14:textId="77777777" w:rsidR="00AF3ADA" w:rsidRDefault="00AF3ADA" w:rsidP="00AF3ADA">
                  <w:pPr>
                    <w:pStyle w:val="ListParagraph"/>
                    <w:spacing w:line="360" w:lineRule="auto"/>
                    <w:ind w:left="0"/>
                    <w:contextualSpacing w:val="0"/>
                    <w:rPr>
                      <w:rFonts w:ascii="Arial" w:hAnsi="Arial" w:cs="Arial"/>
                      <w:b/>
                      <w:sz w:val="16"/>
                      <w:szCs w:val="16"/>
                    </w:rPr>
                  </w:pPr>
                </w:p>
                <w:p w14:paraId="61BB7287" w14:textId="6DD2EAD3"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6F2589AB" w14:textId="77777777" w:rsidR="00AF3ADA" w:rsidRDefault="00AF3ADA" w:rsidP="00AF3ADA">
                  <w:pPr>
                    <w:pStyle w:val="ListParagraph"/>
                    <w:spacing w:line="360" w:lineRule="auto"/>
                    <w:ind w:left="0"/>
                    <w:contextualSpacing w:val="0"/>
                    <w:rPr>
                      <w:rFonts w:ascii="Arial" w:hAnsi="Arial" w:cs="Arial"/>
                      <w:b/>
                      <w:sz w:val="16"/>
                      <w:szCs w:val="16"/>
                    </w:rPr>
                  </w:pPr>
                </w:p>
                <w:p w14:paraId="0E1F6327" w14:textId="20698C5C"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3826908B" w14:textId="77777777" w:rsidTr="00AF3ADA">
              <w:trPr>
                <w:trHeight w:val="164"/>
              </w:trPr>
              <w:tc>
                <w:tcPr>
                  <w:tcW w:w="889" w:type="dxa"/>
                  <w:tcBorders>
                    <w:left w:val="nil"/>
                  </w:tcBorders>
                </w:tcPr>
                <w:p w14:paraId="544222F4" w14:textId="77777777" w:rsidR="00AF3ADA" w:rsidRDefault="00AF3ADA" w:rsidP="00AF3ADA">
                  <w:pPr>
                    <w:pStyle w:val="ListParagraph"/>
                    <w:spacing w:line="360" w:lineRule="auto"/>
                    <w:ind w:left="0"/>
                    <w:contextualSpacing w:val="0"/>
                    <w:rPr>
                      <w:rFonts w:ascii="Arial" w:hAnsi="Arial" w:cs="Arial"/>
                      <w:b/>
                      <w:sz w:val="16"/>
                      <w:szCs w:val="16"/>
                    </w:rPr>
                  </w:pPr>
                </w:p>
                <w:p w14:paraId="0843CC20" w14:textId="3967F393"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2BFAA72A" w14:textId="77777777" w:rsidR="00AF3ADA" w:rsidRDefault="00AF3ADA" w:rsidP="00AF3ADA">
                  <w:pPr>
                    <w:pStyle w:val="ListParagraph"/>
                    <w:spacing w:line="360" w:lineRule="auto"/>
                    <w:ind w:left="0"/>
                    <w:contextualSpacing w:val="0"/>
                    <w:rPr>
                      <w:rFonts w:ascii="Arial" w:hAnsi="Arial" w:cs="Arial"/>
                      <w:b/>
                      <w:sz w:val="16"/>
                      <w:szCs w:val="16"/>
                    </w:rPr>
                  </w:pPr>
                </w:p>
                <w:p w14:paraId="49EBD14C" w14:textId="42913FAB" w:rsidR="00AF3ADA" w:rsidRPr="001D1DA2" w:rsidRDefault="00C6329B"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76C91EAE"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1CAB03C1" w14:textId="2FFF6BE9"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67BBD768" w14:textId="77777777" w:rsidR="00AF3ADA" w:rsidRDefault="00AF3ADA" w:rsidP="00AF3ADA">
                  <w:pPr>
                    <w:pStyle w:val="ListParagraph"/>
                    <w:spacing w:line="360" w:lineRule="auto"/>
                    <w:ind w:left="0"/>
                    <w:contextualSpacing w:val="0"/>
                    <w:rPr>
                      <w:rFonts w:ascii="Arial" w:hAnsi="Arial" w:cs="Arial"/>
                      <w:b/>
                      <w:sz w:val="16"/>
                      <w:szCs w:val="16"/>
                    </w:rPr>
                  </w:pPr>
                </w:p>
                <w:p w14:paraId="2C4397E2" w14:textId="25C5E421"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32D49D24" w14:textId="77777777" w:rsidTr="00AF3ADA">
              <w:trPr>
                <w:trHeight w:val="164"/>
              </w:trPr>
              <w:tc>
                <w:tcPr>
                  <w:tcW w:w="889" w:type="dxa"/>
                  <w:tcBorders>
                    <w:left w:val="nil"/>
                  </w:tcBorders>
                </w:tcPr>
                <w:p w14:paraId="3A83FD5D" w14:textId="77777777" w:rsidR="00AF3ADA" w:rsidRDefault="00AF3ADA" w:rsidP="00AF3ADA">
                  <w:pPr>
                    <w:pStyle w:val="ListParagraph"/>
                    <w:spacing w:line="360" w:lineRule="auto"/>
                    <w:ind w:left="0"/>
                    <w:contextualSpacing w:val="0"/>
                    <w:rPr>
                      <w:rFonts w:ascii="Arial" w:hAnsi="Arial" w:cs="Arial"/>
                      <w:b/>
                      <w:sz w:val="16"/>
                      <w:szCs w:val="16"/>
                    </w:rPr>
                  </w:pPr>
                </w:p>
                <w:p w14:paraId="749B9C98" w14:textId="71DE20AB"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10D35BD2" w14:textId="77777777" w:rsidR="00AF3ADA" w:rsidRDefault="00AF3ADA" w:rsidP="00AF3ADA">
                  <w:pPr>
                    <w:pStyle w:val="ListParagraph"/>
                    <w:spacing w:line="360" w:lineRule="auto"/>
                    <w:ind w:left="0"/>
                    <w:contextualSpacing w:val="0"/>
                    <w:rPr>
                      <w:rFonts w:ascii="Arial" w:hAnsi="Arial" w:cs="Arial"/>
                      <w:b/>
                      <w:sz w:val="16"/>
                      <w:szCs w:val="16"/>
                    </w:rPr>
                  </w:pPr>
                </w:p>
                <w:p w14:paraId="177650A6" w14:textId="77B20FDD" w:rsidR="00AF3ADA" w:rsidRPr="001D1DA2" w:rsidRDefault="00C6329B"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31009D1D"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7F982CD6" w14:textId="72E7C928"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0BFCFCA4"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0374CC77" w14:textId="0F05CD91" w:rsidR="00AF3ADA" w:rsidRPr="001D1DA2" w:rsidRDefault="00C6329B"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219D327D"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651536A7"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6CDAF705"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79DEA132"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5971CA34"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531D06AF" w14:textId="77777777" w:rsidTr="002463D5">
              <w:trPr>
                <w:trHeight w:val="1835"/>
              </w:trPr>
              <w:tc>
                <w:tcPr>
                  <w:tcW w:w="5311" w:type="dxa"/>
                  <w:gridSpan w:val="5"/>
                  <w:tcBorders>
                    <w:left w:val="nil"/>
                    <w:bottom w:val="single" w:sz="4" w:space="0" w:color="auto"/>
                  </w:tcBorders>
                  <w:shd w:val="clear" w:color="auto" w:fill="auto"/>
                </w:tcPr>
                <w:p w14:paraId="27435E66"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5E8931F7" w14:textId="77777777" w:rsidR="006744CF" w:rsidRPr="00FC7B64" w:rsidRDefault="006744CF" w:rsidP="002463D5">
                  <w:pPr>
                    <w:tabs>
                      <w:tab w:val="left" w:pos="360"/>
                    </w:tabs>
                    <w:spacing w:line="276" w:lineRule="auto"/>
                    <w:rPr>
                      <w:rFonts w:ascii="Arial" w:hAnsi="Arial" w:cs="Arial"/>
                      <w:b/>
                      <w:bCs/>
                      <w:sz w:val="16"/>
                      <w:szCs w:val="16"/>
                    </w:rPr>
                  </w:pPr>
                </w:p>
                <w:p w14:paraId="504EB270"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76204721"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4F55B207"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259B85E5"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5A6C6361"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0B2D5B21"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660DC120"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38B6D50C"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591800D4"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08E4AC32" w14:textId="77777777" w:rsidR="006744CF" w:rsidRPr="00FC7B64" w:rsidRDefault="006744CF" w:rsidP="002463D5">
                  <w:pPr>
                    <w:spacing w:line="276" w:lineRule="auto"/>
                    <w:rPr>
                      <w:rFonts w:ascii="Arial" w:hAnsi="Arial" w:cs="Arial"/>
                      <w:sz w:val="16"/>
                      <w:szCs w:val="16"/>
                    </w:rPr>
                  </w:pPr>
                </w:p>
                <w:p w14:paraId="47AEB236"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13F7965D"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1C5031F9"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4B99DC2C"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68A05F18"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6B6D1720"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58E9C190" w14:textId="77777777" w:rsidTr="002463D5">
              <w:trPr>
                <w:trHeight w:val="1683"/>
              </w:trPr>
              <w:tc>
                <w:tcPr>
                  <w:tcW w:w="5311" w:type="dxa"/>
                  <w:gridSpan w:val="5"/>
                  <w:tcBorders>
                    <w:left w:val="nil"/>
                    <w:bottom w:val="single" w:sz="4" w:space="0" w:color="auto"/>
                  </w:tcBorders>
                  <w:shd w:val="clear" w:color="auto" w:fill="auto"/>
                </w:tcPr>
                <w:p w14:paraId="1B963C52"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6D94D9F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027B0A8A"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455004F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29DB0705"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52A9176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3BF34998"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7F5B262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66D2BEFD"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3DF5EB9E"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1E5CE1F8"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6C55AB34" w14:textId="77777777" w:rsidR="006744CF" w:rsidRPr="001D1DA2" w:rsidRDefault="006744CF" w:rsidP="002463D5">
                  <w:pPr>
                    <w:spacing w:line="276" w:lineRule="auto"/>
                    <w:rPr>
                      <w:rFonts w:ascii="Arial" w:hAnsi="Arial" w:cs="Arial"/>
                      <w:sz w:val="16"/>
                      <w:szCs w:val="16"/>
                    </w:rPr>
                  </w:pPr>
                </w:p>
                <w:p w14:paraId="2D95C801"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6626873B"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6F1EDD77"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0E2301D0"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70094B79"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2FA142AA"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58874833"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7D598961" w14:textId="77777777" w:rsidTr="002463D5">
              <w:trPr>
                <w:trHeight w:val="835"/>
              </w:trPr>
              <w:tc>
                <w:tcPr>
                  <w:tcW w:w="10844" w:type="dxa"/>
                  <w:gridSpan w:val="9"/>
                  <w:tcBorders>
                    <w:left w:val="nil"/>
                    <w:bottom w:val="single" w:sz="4" w:space="0" w:color="auto"/>
                  </w:tcBorders>
                  <w:shd w:val="clear" w:color="auto" w:fill="auto"/>
                </w:tcPr>
                <w:p w14:paraId="1AB3A6E1"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7915B8F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5166A50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69D6567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5EBFC0EF"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4E979421" w14:textId="77777777" w:rsidTr="002463D5">
              <w:trPr>
                <w:trHeight w:val="328"/>
              </w:trPr>
              <w:tc>
                <w:tcPr>
                  <w:tcW w:w="10844" w:type="dxa"/>
                  <w:gridSpan w:val="9"/>
                  <w:tcBorders>
                    <w:left w:val="nil"/>
                  </w:tcBorders>
                  <w:shd w:val="clear" w:color="auto" w:fill="auto"/>
                </w:tcPr>
                <w:p w14:paraId="6EF85867"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48646586"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14CBA202" w14:textId="77777777" w:rsidTr="002463D5">
              <w:trPr>
                <w:gridAfter w:val="1"/>
                <w:wAfter w:w="8" w:type="dxa"/>
                <w:trHeight w:val="164"/>
              </w:trPr>
              <w:tc>
                <w:tcPr>
                  <w:tcW w:w="800" w:type="dxa"/>
                  <w:tcBorders>
                    <w:left w:val="nil"/>
                  </w:tcBorders>
                  <w:shd w:val="clear" w:color="auto" w:fill="auto"/>
                </w:tcPr>
                <w:p w14:paraId="281A96A6"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1F121DEC"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1512A261"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06EC2D32"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2D8E955B"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520494C1"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4CC28BFB" w14:textId="77777777" w:rsidTr="002F38F5">
              <w:trPr>
                <w:gridAfter w:val="1"/>
                <w:wAfter w:w="8" w:type="dxa"/>
                <w:trHeight w:val="164"/>
              </w:trPr>
              <w:tc>
                <w:tcPr>
                  <w:tcW w:w="800" w:type="dxa"/>
                  <w:tcBorders>
                    <w:left w:val="nil"/>
                  </w:tcBorders>
                  <w:shd w:val="clear" w:color="auto" w:fill="auto"/>
                  <w:vAlign w:val="center"/>
                </w:tcPr>
                <w:p w14:paraId="6312DDCC" w14:textId="17D2CBBC" w:rsidR="006744CF" w:rsidRPr="001D1DA2" w:rsidRDefault="00C6329B"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65D3C85A" w14:textId="77777777" w:rsidR="00A02DF0" w:rsidRDefault="00A02DF0" w:rsidP="00A02DF0">
                  <w:pPr>
                    <w:tabs>
                      <w:tab w:val="left" w:pos="360"/>
                    </w:tabs>
                    <w:spacing w:line="276" w:lineRule="auto"/>
                    <w:jc w:val="center"/>
                    <w:rPr>
                      <w:rFonts w:ascii="Arial" w:hAnsi="Arial" w:cs="Arial"/>
                      <w:sz w:val="16"/>
                      <w:szCs w:val="16"/>
                    </w:rPr>
                  </w:pPr>
                </w:p>
                <w:p w14:paraId="08BA1E75" w14:textId="5383A358" w:rsidR="006002CB"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672F2859" w14:textId="77777777" w:rsidR="006744CF" w:rsidRDefault="006744CF" w:rsidP="00A02DF0">
                  <w:pPr>
                    <w:tabs>
                      <w:tab w:val="left" w:pos="360"/>
                    </w:tabs>
                    <w:spacing w:line="276" w:lineRule="auto"/>
                    <w:jc w:val="center"/>
                    <w:rPr>
                      <w:rFonts w:ascii="Arial" w:hAnsi="Arial" w:cs="Arial"/>
                      <w:sz w:val="16"/>
                      <w:szCs w:val="16"/>
                    </w:rPr>
                  </w:pPr>
                </w:p>
                <w:p w14:paraId="172BC0DE" w14:textId="2E5BA5E0"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492B2A9" w14:textId="77777777" w:rsidR="006744CF" w:rsidRDefault="006744CF" w:rsidP="002463D5">
                  <w:pPr>
                    <w:tabs>
                      <w:tab w:val="left" w:pos="360"/>
                    </w:tabs>
                    <w:spacing w:line="276" w:lineRule="auto"/>
                    <w:rPr>
                      <w:rFonts w:ascii="Arial" w:hAnsi="Arial" w:cs="Arial"/>
                      <w:sz w:val="16"/>
                      <w:szCs w:val="16"/>
                    </w:rPr>
                  </w:pPr>
                </w:p>
                <w:p w14:paraId="0ADC9EBE" w14:textId="05749FDE"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06F2CE84" w14:textId="77777777" w:rsidTr="002F38F5">
              <w:trPr>
                <w:gridAfter w:val="1"/>
                <w:wAfter w:w="8" w:type="dxa"/>
                <w:trHeight w:val="164"/>
              </w:trPr>
              <w:tc>
                <w:tcPr>
                  <w:tcW w:w="800" w:type="dxa"/>
                  <w:tcBorders>
                    <w:left w:val="nil"/>
                  </w:tcBorders>
                  <w:shd w:val="clear" w:color="auto" w:fill="auto"/>
                  <w:vAlign w:val="center"/>
                </w:tcPr>
                <w:p w14:paraId="5E80F56C" w14:textId="50EA47E6" w:rsidR="006744CF" w:rsidRPr="001D1DA2" w:rsidRDefault="00C6329B"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145416E4" w14:textId="77777777" w:rsidR="006744CF" w:rsidRDefault="006744CF" w:rsidP="002463D5">
                  <w:pPr>
                    <w:tabs>
                      <w:tab w:val="left" w:pos="360"/>
                    </w:tabs>
                    <w:spacing w:line="276" w:lineRule="auto"/>
                    <w:rPr>
                      <w:rFonts w:ascii="Arial" w:hAnsi="Arial" w:cs="Arial"/>
                      <w:sz w:val="16"/>
                      <w:szCs w:val="16"/>
                    </w:rPr>
                  </w:pPr>
                </w:p>
                <w:p w14:paraId="78FED675" w14:textId="7A9D8A1E" w:rsidR="006002CB" w:rsidRPr="001D1DA2" w:rsidRDefault="00C6329B"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63763818" w14:textId="77777777" w:rsidR="006744CF" w:rsidRDefault="006744CF" w:rsidP="00A02DF0">
                  <w:pPr>
                    <w:tabs>
                      <w:tab w:val="left" w:pos="360"/>
                    </w:tabs>
                    <w:spacing w:line="276" w:lineRule="auto"/>
                    <w:jc w:val="center"/>
                    <w:rPr>
                      <w:rFonts w:ascii="Arial" w:hAnsi="Arial" w:cs="Arial"/>
                      <w:sz w:val="16"/>
                      <w:szCs w:val="16"/>
                    </w:rPr>
                  </w:pPr>
                </w:p>
                <w:p w14:paraId="4952D8A5" w14:textId="110A9487"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A4E0950" w14:textId="77777777" w:rsidR="006744CF" w:rsidRDefault="006744CF" w:rsidP="00A02DF0">
                  <w:pPr>
                    <w:tabs>
                      <w:tab w:val="left" w:pos="360"/>
                    </w:tabs>
                    <w:spacing w:line="276" w:lineRule="auto"/>
                    <w:jc w:val="center"/>
                    <w:rPr>
                      <w:rFonts w:ascii="Arial" w:hAnsi="Arial" w:cs="Arial"/>
                      <w:sz w:val="16"/>
                      <w:szCs w:val="16"/>
                    </w:rPr>
                  </w:pPr>
                </w:p>
                <w:p w14:paraId="6EC7ED98" w14:textId="7622C84E"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14F67EBE" w14:textId="77777777" w:rsidTr="002F38F5">
              <w:trPr>
                <w:gridAfter w:val="1"/>
                <w:wAfter w:w="8" w:type="dxa"/>
                <w:trHeight w:val="164"/>
              </w:trPr>
              <w:tc>
                <w:tcPr>
                  <w:tcW w:w="800" w:type="dxa"/>
                  <w:tcBorders>
                    <w:left w:val="nil"/>
                  </w:tcBorders>
                  <w:shd w:val="clear" w:color="auto" w:fill="auto"/>
                  <w:vAlign w:val="center"/>
                </w:tcPr>
                <w:p w14:paraId="2BE95FD1" w14:textId="41D7B2FC" w:rsidR="006744CF" w:rsidRPr="001D1DA2" w:rsidRDefault="00C6329B"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330DA1CE" w14:textId="77777777" w:rsidR="006744CF" w:rsidRDefault="006744CF" w:rsidP="002463D5">
                  <w:pPr>
                    <w:tabs>
                      <w:tab w:val="left" w:pos="360"/>
                    </w:tabs>
                    <w:spacing w:line="276" w:lineRule="auto"/>
                    <w:rPr>
                      <w:rFonts w:ascii="Arial" w:hAnsi="Arial" w:cs="Arial"/>
                      <w:sz w:val="16"/>
                      <w:szCs w:val="16"/>
                    </w:rPr>
                  </w:pPr>
                </w:p>
                <w:p w14:paraId="2D051D40" w14:textId="3D6F1FB3" w:rsidR="006002CB" w:rsidRPr="001D1DA2" w:rsidRDefault="00C6329B"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383FE9AE" w14:textId="77777777" w:rsidR="006744CF" w:rsidRDefault="006744CF" w:rsidP="002463D5">
                  <w:pPr>
                    <w:tabs>
                      <w:tab w:val="left" w:pos="360"/>
                    </w:tabs>
                    <w:spacing w:line="276" w:lineRule="auto"/>
                    <w:rPr>
                      <w:rFonts w:ascii="Arial" w:hAnsi="Arial" w:cs="Arial"/>
                      <w:sz w:val="16"/>
                      <w:szCs w:val="16"/>
                    </w:rPr>
                  </w:pPr>
                </w:p>
                <w:p w14:paraId="06F4925A" w14:textId="4253540E"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6F9F4DE0" w14:textId="77777777" w:rsidR="006744CF" w:rsidRDefault="006744CF" w:rsidP="00A02DF0">
                  <w:pPr>
                    <w:tabs>
                      <w:tab w:val="left" w:pos="360"/>
                    </w:tabs>
                    <w:spacing w:line="276" w:lineRule="auto"/>
                    <w:jc w:val="center"/>
                    <w:rPr>
                      <w:rFonts w:ascii="Arial" w:hAnsi="Arial" w:cs="Arial"/>
                      <w:sz w:val="16"/>
                      <w:szCs w:val="16"/>
                    </w:rPr>
                  </w:pPr>
                </w:p>
                <w:p w14:paraId="4D7B79A5" w14:textId="6B7139FA"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2567414C" w14:textId="77777777" w:rsidTr="002F38F5">
              <w:trPr>
                <w:gridAfter w:val="1"/>
                <w:wAfter w:w="8" w:type="dxa"/>
                <w:trHeight w:val="164"/>
              </w:trPr>
              <w:tc>
                <w:tcPr>
                  <w:tcW w:w="800" w:type="dxa"/>
                  <w:tcBorders>
                    <w:left w:val="nil"/>
                  </w:tcBorders>
                  <w:shd w:val="clear" w:color="auto" w:fill="auto"/>
                  <w:vAlign w:val="center"/>
                </w:tcPr>
                <w:p w14:paraId="4F6903A8" w14:textId="6F1CAC92" w:rsidR="006744CF" w:rsidRPr="001D1DA2" w:rsidRDefault="00C6329B"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0ABE2C8F" w14:textId="77777777" w:rsidR="006744CF" w:rsidRDefault="006744CF" w:rsidP="002463D5">
                  <w:pPr>
                    <w:tabs>
                      <w:tab w:val="left" w:pos="360"/>
                    </w:tabs>
                    <w:spacing w:line="276" w:lineRule="auto"/>
                    <w:rPr>
                      <w:rFonts w:ascii="Arial" w:hAnsi="Arial" w:cs="Arial"/>
                      <w:sz w:val="16"/>
                      <w:szCs w:val="16"/>
                    </w:rPr>
                  </w:pPr>
                </w:p>
                <w:p w14:paraId="3CC02C56" w14:textId="5C2ED8BE" w:rsidR="006002CB" w:rsidRPr="001D1DA2" w:rsidRDefault="00C6329B"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3371B689" w14:textId="77777777" w:rsidR="006744CF" w:rsidRDefault="006744CF" w:rsidP="002463D5">
                  <w:pPr>
                    <w:tabs>
                      <w:tab w:val="left" w:pos="360"/>
                    </w:tabs>
                    <w:spacing w:line="276" w:lineRule="auto"/>
                    <w:rPr>
                      <w:rFonts w:ascii="Arial" w:hAnsi="Arial" w:cs="Arial"/>
                      <w:sz w:val="16"/>
                      <w:szCs w:val="16"/>
                    </w:rPr>
                  </w:pPr>
                </w:p>
                <w:p w14:paraId="2C7470B3" w14:textId="392C3700"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0A144F15" w14:textId="77777777" w:rsidR="006744CF" w:rsidRDefault="006744CF" w:rsidP="002463D5">
                  <w:pPr>
                    <w:tabs>
                      <w:tab w:val="left" w:pos="360"/>
                    </w:tabs>
                    <w:spacing w:line="276" w:lineRule="auto"/>
                    <w:rPr>
                      <w:rFonts w:ascii="Arial" w:hAnsi="Arial" w:cs="Arial"/>
                      <w:sz w:val="16"/>
                      <w:szCs w:val="16"/>
                    </w:rPr>
                  </w:pPr>
                </w:p>
                <w:p w14:paraId="482A9A1E" w14:textId="6965A202" w:rsidR="00A02DF0" w:rsidRPr="001D1DA2" w:rsidRDefault="00C6329B"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7C0C308B" w14:textId="77777777" w:rsidTr="002463D5">
              <w:trPr>
                <w:trHeight w:val="1341"/>
              </w:trPr>
              <w:tc>
                <w:tcPr>
                  <w:tcW w:w="10844" w:type="dxa"/>
                  <w:gridSpan w:val="9"/>
                  <w:tcBorders>
                    <w:left w:val="nil"/>
                  </w:tcBorders>
                  <w:shd w:val="clear" w:color="auto" w:fill="auto"/>
                </w:tcPr>
                <w:p w14:paraId="0540D6A2"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2376A60C"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19CCDFBF" w14:textId="77777777" w:rsidR="006744CF" w:rsidRDefault="006744CF" w:rsidP="002463D5">
                  <w:pPr>
                    <w:tabs>
                      <w:tab w:val="left" w:pos="360"/>
                    </w:tabs>
                    <w:spacing w:line="276" w:lineRule="auto"/>
                    <w:rPr>
                      <w:rFonts w:ascii="Arial" w:hAnsi="Arial" w:cs="Arial"/>
                      <w:b/>
                      <w:bCs/>
                      <w:i/>
                      <w:iCs/>
                      <w:sz w:val="16"/>
                      <w:szCs w:val="16"/>
                    </w:rPr>
                  </w:pPr>
                </w:p>
                <w:p w14:paraId="63B05D81"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000003C5"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1B9D513E" w14:textId="77777777" w:rsidR="00FF7BF2" w:rsidRDefault="00FF7BF2" w:rsidP="002463D5">
                  <w:pPr>
                    <w:tabs>
                      <w:tab w:val="left" w:pos="360"/>
                    </w:tabs>
                    <w:spacing w:line="276" w:lineRule="auto"/>
                    <w:rPr>
                      <w:rFonts w:ascii="Arial" w:hAnsi="Arial" w:cs="Arial"/>
                      <w:bCs/>
                      <w:i/>
                      <w:iCs/>
                      <w:sz w:val="16"/>
                      <w:szCs w:val="16"/>
                    </w:rPr>
                  </w:pPr>
                </w:p>
                <w:p w14:paraId="7D428599"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784DBDCD" w14:textId="77777777" w:rsidTr="002463D5">
              <w:trPr>
                <w:trHeight w:val="111"/>
              </w:trPr>
              <w:tc>
                <w:tcPr>
                  <w:tcW w:w="3105" w:type="dxa"/>
                  <w:gridSpan w:val="2"/>
                  <w:tcBorders>
                    <w:left w:val="nil"/>
                  </w:tcBorders>
                  <w:shd w:val="clear" w:color="auto" w:fill="auto"/>
                </w:tcPr>
                <w:p w14:paraId="7AAF4F5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32838669"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7AC840D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6F6C31A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24B99A5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7F624714"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5F036C75" w14:textId="77777777" w:rsidTr="002463D5">
              <w:trPr>
                <w:trHeight w:val="111"/>
              </w:trPr>
              <w:tc>
                <w:tcPr>
                  <w:tcW w:w="3105" w:type="dxa"/>
                  <w:gridSpan w:val="2"/>
                  <w:tcBorders>
                    <w:left w:val="nil"/>
                  </w:tcBorders>
                  <w:shd w:val="clear" w:color="auto" w:fill="auto"/>
                </w:tcPr>
                <w:p w14:paraId="59776545"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5474F563"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25F6B15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03FDBF9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38AC59D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46FFD10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6D7FC458" w14:textId="77777777" w:rsidTr="002463D5">
              <w:trPr>
                <w:trHeight w:val="111"/>
              </w:trPr>
              <w:tc>
                <w:tcPr>
                  <w:tcW w:w="3105" w:type="dxa"/>
                  <w:gridSpan w:val="2"/>
                  <w:tcBorders>
                    <w:left w:val="nil"/>
                  </w:tcBorders>
                  <w:shd w:val="clear" w:color="auto" w:fill="auto"/>
                </w:tcPr>
                <w:p w14:paraId="2164C010"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3128ED72"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0A29FAC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07860E9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3CE9909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675CC85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5DDB2086" w14:textId="77777777" w:rsidTr="002463D5">
              <w:trPr>
                <w:trHeight w:val="111"/>
              </w:trPr>
              <w:tc>
                <w:tcPr>
                  <w:tcW w:w="3105" w:type="dxa"/>
                  <w:gridSpan w:val="2"/>
                  <w:tcBorders>
                    <w:left w:val="nil"/>
                  </w:tcBorders>
                  <w:shd w:val="clear" w:color="auto" w:fill="auto"/>
                </w:tcPr>
                <w:p w14:paraId="599C4A05"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5BD08AF0"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6A6F135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42450D7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6E22CF3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48757A2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21379737" w14:textId="77777777" w:rsidTr="002463D5">
              <w:trPr>
                <w:trHeight w:val="111"/>
              </w:trPr>
              <w:tc>
                <w:tcPr>
                  <w:tcW w:w="10844" w:type="dxa"/>
                  <w:gridSpan w:val="9"/>
                  <w:tcBorders>
                    <w:left w:val="nil"/>
                  </w:tcBorders>
                  <w:shd w:val="clear" w:color="auto" w:fill="auto"/>
                </w:tcPr>
                <w:p w14:paraId="3A7B9B0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32F7606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5739B80A"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5C563E0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7397AAE6"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1C84378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17525D1B"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4DCA9758"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701CF032"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6CB0E5EE"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6A392A9B"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7D6718B6"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772BE690"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46A7933B"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018647F9" w14:textId="77777777" w:rsidTr="002463D5">
              <w:trPr>
                <w:trHeight w:val="211"/>
              </w:trPr>
              <w:tc>
                <w:tcPr>
                  <w:tcW w:w="5222" w:type="dxa"/>
                  <w:tcBorders>
                    <w:left w:val="nil"/>
                  </w:tcBorders>
                  <w:shd w:val="clear" w:color="auto" w:fill="auto"/>
                </w:tcPr>
                <w:p w14:paraId="2E2465B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455FA69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4B2E063A" w14:textId="77777777" w:rsidTr="002463D5">
              <w:trPr>
                <w:trHeight w:val="224"/>
              </w:trPr>
              <w:tc>
                <w:tcPr>
                  <w:tcW w:w="5222" w:type="dxa"/>
                  <w:tcBorders>
                    <w:left w:val="nil"/>
                  </w:tcBorders>
                  <w:shd w:val="clear" w:color="auto" w:fill="auto"/>
                </w:tcPr>
                <w:p w14:paraId="1783C48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3516EA7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624F7033" w14:textId="77777777" w:rsidTr="002463D5">
              <w:trPr>
                <w:trHeight w:val="211"/>
              </w:trPr>
              <w:tc>
                <w:tcPr>
                  <w:tcW w:w="5222" w:type="dxa"/>
                  <w:tcBorders>
                    <w:left w:val="nil"/>
                  </w:tcBorders>
                  <w:shd w:val="clear" w:color="auto" w:fill="auto"/>
                </w:tcPr>
                <w:p w14:paraId="3FB1AE3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1E75F6C9"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2E893F55"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289E9272" w14:textId="77777777" w:rsidTr="002463D5">
              <w:trPr>
                <w:trHeight w:val="211"/>
              </w:trPr>
              <w:tc>
                <w:tcPr>
                  <w:tcW w:w="5222" w:type="dxa"/>
                  <w:tcBorders>
                    <w:left w:val="nil"/>
                  </w:tcBorders>
                  <w:shd w:val="clear" w:color="auto" w:fill="auto"/>
                </w:tcPr>
                <w:p w14:paraId="1C9049F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66716E3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6664DE0D"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083E2845"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25C8179A"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4CAB8E5F" w14:textId="77777777" w:rsidTr="005053F6">
        <w:trPr>
          <w:trHeight w:val="405"/>
        </w:trPr>
        <w:tc>
          <w:tcPr>
            <w:tcW w:w="11057" w:type="dxa"/>
            <w:tcBorders>
              <w:top w:val="single" w:sz="6" w:space="0" w:color="auto"/>
              <w:bottom w:val="single" w:sz="6" w:space="0" w:color="auto"/>
            </w:tcBorders>
            <w:shd w:val="clear" w:color="auto" w:fill="auto"/>
          </w:tcPr>
          <w:p w14:paraId="539B90D1"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120F9325"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7A8CB786"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03697BA8"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7570A987" wp14:editId="7E2486B1">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0E46B9"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00B985C5"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684D90B5"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5A502ECF" wp14:editId="51209470">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D2771"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02B56E2A"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054FEA3F"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69EB7356" wp14:editId="08B4A49B">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121E34"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65DA3413"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7F0CAEC8"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249A232C"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484413D8"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76BA1C88"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5CE59028"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6DD82705"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185DD884"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6347F06E"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59DF99CE"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721C589D"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448064A3"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0CA1A6BF"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3086A596"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388B27CF"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4D831281"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3869C4B1"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6C81A4B5"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2CFB20B1"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4498978F"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6CA2F565" w14:textId="77777777" w:rsidTr="005053F6">
        <w:trPr>
          <w:trHeight w:val="405"/>
        </w:trPr>
        <w:tc>
          <w:tcPr>
            <w:tcW w:w="11057" w:type="dxa"/>
            <w:tcBorders>
              <w:top w:val="single" w:sz="6" w:space="0" w:color="auto"/>
              <w:bottom w:val="single" w:sz="6" w:space="0" w:color="auto"/>
            </w:tcBorders>
            <w:shd w:val="clear" w:color="auto" w:fill="auto"/>
          </w:tcPr>
          <w:p w14:paraId="3921F4AD"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66B46A89"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3267F3DF"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59036D47"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738430A1"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314A89A6"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138F7435"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0169D300"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53D04DE3"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7948E1B8"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7C08367E"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621F7A48" w14:textId="77777777" w:rsidR="006002CB" w:rsidRPr="006002CB" w:rsidRDefault="006002CB" w:rsidP="002463D5">
            <w:pPr>
              <w:spacing w:line="360" w:lineRule="auto"/>
              <w:rPr>
                <w:rFonts w:ascii="Arial" w:hAnsi="Arial" w:cs="Arial"/>
                <w:b/>
                <w:color w:val="E36C0A"/>
                <w:sz w:val="16"/>
                <w:szCs w:val="16"/>
              </w:rPr>
            </w:pPr>
          </w:p>
        </w:tc>
      </w:tr>
    </w:tbl>
    <w:p w14:paraId="42AD0A58"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0372A61E"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605B7FB3"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313ED5B6"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4B35D03B" w14:textId="77777777" w:rsidTr="00303720">
        <w:trPr>
          <w:trHeight w:val="424"/>
          <w:jc w:val="center"/>
        </w:trPr>
        <w:tc>
          <w:tcPr>
            <w:tcW w:w="5807" w:type="dxa"/>
            <w:shd w:val="clear" w:color="auto" w:fill="ED7D31" w:themeFill="accent2"/>
          </w:tcPr>
          <w:p w14:paraId="52997F3B"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65B2EBA6"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1C072AC1"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59FFF3B8"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21DCBF30" w14:textId="77777777" w:rsidTr="00303720">
        <w:trPr>
          <w:trHeight w:val="2126"/>
          <w:jc w:val="center"/>
        </w:trPr>
        <w:tc>
          <w:tcPr>
            <w:tcW w:w="5807" w:type="dxa"/>
            <w:shd w:val="clear" w:color="auto" w:fill="auto"/>
          </w:tcPr>
          <w:p w14:paraId="6A8240F8"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22036C9F"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786AD345"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3537F128"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3E2B655F" w14:textId="77777777" w:rsidR="002463D5" w:rsidRPr="00303720" w:rsidRDefault="002463D5" w:rsidP="002463D5">
            <w:pPr>
              <w:spacing w:line="360" w:lineRule="auto"/>
              <w:jc w:val="center"/>
              <w:rPr>
                <w:rFonts w:ascii="Arial" w:hAnsi="Arial" w:cs="Arial"/>
                <w:b/>
                <w:bCs/>
                <w:sz w:val="16"/>
                <w:szCs w:val="16"/>
              </w:rPr>
            </w:pPr>
          </w:p>
        </w:tc>
      </w:tr>
    </w:tbl>
    <w:p w14:paraId="2C9F4777" w14:textId="77777777" w:rsidR="002463D5" w:rsidRDefault="002463D5">
      <w:pPr>
        <w:rPr>
          <w:rFonts w:ascii="Arial" w:hAnsi="Arial" w:cs="Arial"/>
          <w:b/>
          <w:sz w:val="16"/>
          <w:szCs w:val="16"/>
        </w:rPr>
      </w:pPr>
      <w:r>
        <w:rPr>
          <w:rFonts w:ascii="Arial" w:hAnsi="Arial" w:cs="Arial"/>
          <w:b/>
          <w:sz w:val="16"/>
          <w:szCs w:val="16"/>
        </w:rPr>
        <w:br w:type="page"/>
      </w:r>
    </w:p>
    <w:p w14:paraId="75856E74"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5ECAFE64" w14:textId="77777777" w:rsidTr="00303720">
        <w:trPr>
          <w:trHeight w:val="806"/>
          <w:jc w:val="center"/>
        </w:trPr>
        <w:tc>
          <w:tcPr>
            <w:tcW w:w="11160" w:type="dxa"/>
            <w:gridSpan w:val="2"/>
            <w:shd w:val="clear" w:color="auto" w:fill="ED7D31" w:themeFill="accent2"/>
            <w:vAlign w:val="center"/>
          </w:tcPr>
          <w:p w14:paraId="1AEB4A42"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4F8C9207"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4F13573C" w14:textId="77777777" w:rsidTr="00303720">
        <w:trPr>
          <w:trHeight w:val="389"/>
          <w:jc w:val="center"/>
        </w:trPr>
        <w:tc>
          <w:tcPr>
            <w:tcW w:w="5590" w:type="dxa"/>
            <w:shd w:val="clear" w:color="auto" w:fill="DEEAF6" w:themeFill="accent1" w:themeFillTint="33"/>
          </w:tcPr>
          <w:p w14:paraId="2C8E3917"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6730FD5F"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5D75136E"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6F774EB5"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44FBFD47" w14:textId="77777777" w:rsidTr="006002CB">
        <w:trPr>
          <w:trHeight w:val="277"/>
          <w:jc w:val="center"/>
        </w:trPr>
        <w:tc>
          <w:tcPr>
            <w:tcW w:w="5590" w:type="dxa"/>
          </w:tcPr>
          <w:p w14:paraId="34067EC6"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783A53EF" w14:textId="77777777" w:rsidR="001A2C6B" w:rsidRDefault="001A2C6B" w:rsidP="00303720">
            <w:pPr>
              <w:keepNext/>
              <w:keepLines/>
              <w:spacing w:line="360" w:lineRule="auto"/>
              <w:rPr>
                <w:rFonts w:ascii="Arial" w:hAnsi="Arial" w:cs="Arial"/>
                <w:i/>
                <w:sz w:val="16"/>
                <w:szCs w:val="16"/>
              </w:rPr>
            </w:pPr>
          </w:p>
          <w:p w14:paraId="70B2E824" w14:textId="77777777" w:rsidR="001A2C6B" w:rsidRDefault="001A2C6B" w:rsidP="00303720">
            <w:pPr>
              <w:keepNext/>
              <w:keepLines/>
              <w:spacing w:line="360" w:lineRule="auto"/>
              <w:rPr>
                <w:rFonts w:ascii="Arial" w:hAnsi="Arial" w:cs="Arial"/>
                <w:i/>
                <w:sz w:val="16"/>
                <w:szCs w:val="16"/>
              </w:rPr>
            </w:pPr>
          </w:p>
          <w:p w14:paraId="1A8091B6" w14:textId="77777777" w:rsidR="001A2C6B" w:rsidRPr="00CF2599" w:rsidRDefault="001A2C6B" w:rsidP="00303720">
            <w:pPr>
              <w:keepNext/>
              <w:keepLines/>
              <w:spacing w:line="360" w:lineRule="auto"/>
              <w:rPr>
                <w:rFonts w:ascii="Arial" w:hAnsi="Arial" w:cs="Arial"/>
                <w:i/>
                <w:sz w:val="16"/>
                <w:szCs w:val="16"/>
              </w:rPr>
            </w:pPr>
          </w:p>
          <w:p w14:paraId="5162A47F"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504D6A83"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0254A7AF" w14:textId="77777777" w:rsidTr="006002CB">
        <w:trPr>
          <w:trHeight w:val="277"/>
          <w:jc w:val="center"/>
        </w:trPr>
        <w:tc>
          <w:tcPr>
            <w:tcW w:w="5590" w:type="dxa"/>
          </w:tcPr>
          <w:p w14:paraId="123076E5"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684DEA75"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10287E59"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7C83C8C3"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66B9D607"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04B18F96"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2824E16E" w14:textId="77777777" w:rsidTr="00303720">
        <w:trPr>
          <w:trHeight w:val="611"/>
        </w:trPr>
        <w:tc>
          <w:tcPr>
            <w:tcW w:w="11005" w:type="dxa"/>
            <w:gridSpan w:val="2"/>
            <w:shd w:val="clear" w:color="auto" w:fill="auto"/>
            <w:vAlign w:val="center"/>
          </w:tcPr>
          <w:p w14:paraId="2ADE2B03"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04052E14" w14:textId="77777777" w:rsidTr="00303720">
        <w:tc>
          <w:tcPr>
            <w:tcW w:w="5220" w:type="dxa"/>
            <w:shd w:val="clear" w:color="auto" w:fill="auto"/>
            <w:vAlign w:val="center"/>
          </w:tcPr>
          <w:p w14:paraId="29E91144"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6D4826CB"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01802C0C" w14:textId="77777777" w:rsidTr="00303720">
        <w:tc>
          <w:tcPr>
            <w:tcW w:w="5220" w:type="dxa"/>
            <w:shd w:val="clear" w:color="auto" w:fill="auto"/>
            <w:vAlign w:val="center"/>
          </w:tcPr>
          <w:p w14:paraId="55C5558F"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0E7033CE"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227F4BA7" w14:textId="77777777" w:rsidTr="00303720">
        <w:trPr>
          <w:trHeight w:val="80"/>
        </w:trPr>
        <w:tc>
          <w:tcPr>
            <w:tcW w:w="11005" w:type="dxa"/>
            <w:gridSpan w:val="2"/>
            <w:shd w:val="clear" w:color="auto" w:fill="auto"/>
            <w:vAlign w:val="center"/>
          </w:tcPr>
          <w:p w14:paraId="2D268368"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398BE55B"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46EA985B"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30E3B75F"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2AFE88F6"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01D909DB"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7E5BCAC8"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0A5AC509" w14:textId="77777777" w:rsidTr="00303720">
        <w:trPr>
          <w:trHeight w:val="2232"/>
        </w:trPr>
        <w:tc>
          <w:tcPr>
            <w:tcW w:w="5220" w:type="dxa"/>
            <w:shd w:val="clear" w:color="auto" w:fill="auto"/>
            <w:vAlign w:val="center"/>
          </w:tcPr>
          <w:p w14:paraId="08860CEE"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19AAAFF9"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442DAF0F" w14:textId="77777777" w:rsidR="004B41B2" w:rsidRPr="001D1DA2" w:rsidRDefault="004B41B2" w:rsidP="00303720">
            <w:pPr>
              <w:tabs>
                <w:tab w:val="left" w:pos="360"/>
              </w:tabs>
              <w:spacing w:line="360" w:lineRule="auto"/>
              <w:jc w:val="center"/>
              <w:rPr>
                <w:rFonts w:ascii="Arial" w:hAnsi="Arial" w:cs="Arial"/>
                <w:sz w:val="16"/>
                <w:szCs w:val="16"/>
              </w:rPr>
            </w:pPr>
          </w:p>
          <w:p w14:paraId="27A1B6DB" w14:textId="77777777" w:rsidR="004B41B2" w:rsidRPr="001D1DA2" w:rsidRDefault="004B41B2" w:rsidP="00303720">
            <w:pPr>
              <w:tabs>
                <w:tab w:val="left" w:pos="360"/>
              </w:tabs>
              <w:spacing w:line="360" w:lineRule="auto"/>
              <w:jc w:val="center"/>
              <w:rPr>
                <w:rFonts w:ascii="Arial" w:hAnsi="Arial" w:cs="Arial"/>
                <w:sz w:val="16"/>
                <w:szCs w:val="16"/>
              </w:rPr>
            </w:pPr>
          </w:p>
          <w:p w14:paraId="01F0B253" w14:textId="77777777" w:rsidR="004B41B2" w:rsidRPr="001D1DA2" w:rsidRDefault="004B41B2" w:rsidP="00303720">
            <w:pPr>
              <w:tabs>
                <w:tab w:val="left" w:pos="360"/>
              </w:tabs>
              <w:spacing w:line="360" w:lineRule="auto"/>
              <w:jc w:val="center"/>
              <w:rPr>
                <w:rFonts w:ascii="Arial" w:hAnsi="Arial" w:cs="Arial"/>
                <w:sz w:val="16"/>
                <w:szCs w:val="16"/>
              </w:rPr>
            </w:pPr>
          </w:p>
          <w:p w14:paraId="09F5C790" w14:textId="77777777" w:rsidR="004B41B2" w:rsidRPr="001D1DA2" w:rsidRDefault="004B41B2" w:rsidP="00303720">
            <w:pPr>
              <w:tabs>
                <w:tab w:val="left" w:pos="360"/>
              </w:tabs>
              <w:spacing w:line="360" w:lineRule="auto"/>
              <w:jc w:val="center"/>
              <w:rPr>
                <w:rFonts w:ascii="Arial" w:hAnsi="Arial" w:cs="Arial"/>
                <w:sz w:val="16"/>
                <w:szCs w:val="16"/>
              </w:rPr>
            </w:pPr>
          </w:p>
          <w:p w14:paraId="34F595A4"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4C7A7322"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109FC3A5"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5C215C78" w14:textId="77777777" w:rsidR="004B41B2" w:rsidRPr="001D1DA2" w:rsidRDefault="004B41B2" w:rsidP="00303720">
            <w:pPr>
              <w:tabs>
                <w:tab w:val="left" w:pos="360"/>
              </w:tabs>
              <w:spacing w:line="360" w:lineRule="auto"/>
              <w:jc w:val="center"/>
              <w:rPr>
                <w:rFonts w:ascii="Arial" w:hAnsi="Arial" w:cs="Arial"/>
                <w:sz w:val="16"/>
                <w:szCs w:val="16"/>
              </w:rPr>
            </w:pPr>
          </w:p>
          <w:p w14:paraId="06E54508" w14:textId="77777777" w:rsidR="004B41B2" w:rsidRPr="001D1DA2" w:rsidRDefault="004B41B2" w:rsidP="00303720">
            <w:pPr>
              <w:tabs>
                <w:tab w:val="left" w:pos="360"/>
              </w:tabs>
              <w:spacing w:line="360" w:lineRule="auto"/>
              <w:jc w:val="center"/>
              <w:rPr>
                <w:rFonts w:ascii="Arial" w:hAnsi="Arial" w:cs="Arial"/>
                <w:sz w:val="16"/>
                <w:szCs w:val="16"/>
              </w:rPr>
            </w:pPr>
          </w:p>
          <w:p w14:paraId="24960ACA" w14:textId="77777777" w:rsidR="004B41B2" w:rsidRPr="001D1DA2" w:rsidRDefault="004B41B2" w:rsidP="00303720">
            <w:pPr>
              <w:tabs>
                <w:tab w:val="left" w:pos="360"/>
              </w:tabs>
              <w:spacing w:line="360" w:lineRule="auto"/>
              <w:jc w:val="center"/>
              <w:rPr>
                <w:rFonts w:ascii="Arial" w:hAnsi="Arial" w:cs="Arial"/>
                <w:sz w:val="16"/>
                <w:szCs w:val="16"/>
              </w:rPr>
            </w:pPr>
          </w:p>
          <w:p w14:paraId="2B28BAC8" w14:textId="77777777" w:rsidR="004B41B2" w:rsidRPr="001D1DA2" w:rsidRDefault="004B41B2" w:rsidP="00303720">
            <w:pPr>
              <w:tabs>
                <w:tab w:val="left" w:pos="360"/>
              </w:tabs>
              <w:spacing w:line="360" w:lineRule="auto"/>
              <w:jc w:val="center"/>
              <w:rPr>
                <w:rFonts w:ascii="Arial" w:hAnsi="Arial" w:cs="Arial"/>
                <w:sz w:val="16"/>
                <w:szCs w:val="16"/>
              </w:rPr>
            </w:pPr>
          </w:p>
          <w:p w14:paraId="54924480"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57459846"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1D15EA" w14:textId="77777777" w:rsidR="00C6329B" w:rsidRDefault="00C6329B">
      <w:r>
        <w:separator/>
      </w:r>
    </w:p>
  </w:endnote>
  <w:endnote w:type="continuationSeparator" w:id="0">
    <w:p w14:paraId="5BDB10A5" w14:textId="77777777" w:rsidR="00C6329B" w:rsidRDefault="00C63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2F4C5659"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1E997092"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1B732D" w14:textId="77777777" w:rsidR="00C6329B" w:rsidRDefault="00C6329B">
      <w:r>
        <w:separator/>
      </w:r>
    </w:p>
  </w:footnote>
  <w:footnote w:type="continuationSeparator" w:id="0">
    <w:p w14:paraId="79933002" w14:textId="77777777" w:rsidR="00C6329B" w:rsidRDefault="00C6329B">
      <w:r>
        <w:continuationSeparator/>
      </w:r>
    </w:p>
  </w:footnote>
  <w:footnote w:id="1">
    <w:p w14:paraId="150CC907"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2688C060"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6748EA81" w14:textId="77777777" w:rsidR="00660D87" w:rsidRDefault="00660D87" w:rsidP="006744CF">
      <w:pPr>
        <w:pStyle w:val="FootnoteText"/>
      </w:pPr>
    </w:p>
  </w:footnote>
  <w:footnote w:id="3">
    <w:p w14:paraId="73594993"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43689020" w14:textId="77777777" w:rsidR="00660D87" w:rsidRDefault="00660D87" w:rsidP="006744CF">
      <w:pPr>
        <w:pStyle w:val="FootnoteText"/>
      </w:pPr>
    </w:p>
  </w:footnote>
  <w:footnote w:id="4">
    <w:p w14:paraId="1D6E020E"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C8A0" w14:textId="77777777" w:rsidR="00660D87" w:rsidRPr="001E3B4D" w:rsidRDefault="00660D87" w:rsidP="00C04E08">
    <w:pPr>
      <w:spacing w:line="288" w:lineRule="auto"/>
      <w:rPr>
        <w:rFonts w:ascii="Arial" w:hAnsi="Arial" w:cs="Arial"/>
        <w:sz w:val="18"/>
        <w:szCs w:val="18"/>
      </w:rPr>
    </w:pPr>
  </w:p>
  <w:p w14:paraId="74F88E18"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9B"/>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29B"/>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41A0FD"/>
  <w15:chartTrackingRefBased/>
  <w15:docId w15:val="{A654F603-1D5F-4981-952E-0591354D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3004</Words>
  <Characters>17127</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2020-10-06T06:28:00Z</dcterms:created>
  <dcterms:modified xsi:type="dcterms:W3CDTF">2020-10-06T06:28:00Z</dcterms:modified>
</cp:coreProperties>
</file>